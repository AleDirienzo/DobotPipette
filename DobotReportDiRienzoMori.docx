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986AC" w14:textId="77777777" w:rsidR="008B4167" w:rsidRPr="007F30E1" w:rsidRDefault="00D220B0" w:rsidP="00D220B0">
      <w:pPr>
        <w:rPr>
          <w:sz w:val="32"/>
        </w:rPr>
      </w:pPr>
      <w:r w:rsidRPr="007F30E1">
        <w:rPr>
          <w:noProof/>
          <w:sz w:val="32"/>
          <w:lang w:eastAsia="it-CH"/>
        </w:rPr>
        <w:drawing>
          <wp:inline distT="0" distB="0" distL="0" distR="0" wp14:anchorId="32C11834" wp14:editId="10C86491">
            <wp:extent cx="1117406" cy="740889"/>
            <wp:effectExtent l="0" t="0" r="6985"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117406" cy="740889"/>
                    </a:xfrm>
                    <a:prstGeom prst="rect">
                      <a:avLst/>
                    </a:prstGeom>
                    <a:noFill/>
                    <a:ln>
                      <a:noFill/>
                    </a:ln>
                  </pic:spPr>
                </pic:pic>
              </a:graphicData>
            </a:graphic>
          </wp:inline>
        </w:drawing>
      </w:r>
    </w:p>
    <w:p w14:paraId="55D01B5F" w14:textId="77777777" w:rsidR="0050747E" w:rsidRPr="007F30E1" w:rsidRDefault="0050747E" w:rsidP="003A39AB">
      <w:pPr>
        <w:jc w:val="right"/>
        <w:rPr>
          <w:sz w:val="32"/>
        </w:rPr>
      </w:pPr>
    </w:p>
    <w:p w14:paraId="24190D65" w14:textId="77777777" w:rsidR="00FC3C7B" w:rsidRPr="007F30E1" w:rsidRDefault="00FC3C7B"/>
    <w:p w14:paraId="70239156" w14:textId="75240CAF" w:rsidR="00FC3C7B" w:rsidRPr="007F30E1" w:rsidRDefault="00F61439" w:rsidP="006951CD">
      <w:pPr>
        <w:jc w:val="right"/>
        <w:rPr>
          <w:b/>
          <w:sz w:val="36"/>
          <w:szCs w:val="36"/>
        </w:rPr>
      </w:pPr>
      <w:r w:rsidRPr="007F30E1">
        <w:rPr>
          <w:b/>
          <w:sz w:val="36"/>
          <w:szCs w:val="36"/>
        </w:rPr>
        <w:t>R</w:t>
      </w:r>
      <w:r w:rsidR="0061227F" w:rsidRPr="007F30E1">
        <w:rPr>
          <w:b/>
          <w:sz w:val="36"/>
          <w:szCs w:val="36"/>
        </w:rPr>
        <w:t>eport – Dobot robotic arm with Smart Camera</w:t>
      </w:r>
    </w:p>
    <w:p w14:paraId="1F8B928B" w14:textId="77777777" w:rsidR="00FC3C7B" w:rsidRPr="007F30E1" w:rsidRDefault="00FC3C7B"/>
    <w:p w14:paraId="4881B38A" w14:textId="77777777" w:rsidR="00974D7C" w:rsidRPr="007F30E1" w:rsidRDefault="00974D7C"/>
    <w:tbl>
      <w:tblPr>
        <w:tblStyle w:val="Grigliatabella"/>
        <w:tblW w:w="9800" w:type="dxa"/>
        <w:tblInd w:w="28" w:type="dxa"/>
        <w:tblLayout w:type="fixed"/>
        <w:tblLook w:val="01E0" w:firstRow="1" w:lastRow="1" w:firstColumn="1" w:lastColumn="1" w:noHBand="0" w:noVBand="0"/>
      </w:tblPr>
      <w:tblGrid>
        <w:gridCol w:w="2960"/>
        <w:gridCol w:w="6840"/>
      </w:tblGrid>
      <w:tr w:rsidR="00D93CF4" w:rsidRPr="000D0C84" w14:paraId="3C86F84E" w14:textId="77777777" w:rsidTr="00C93374">
        <w:trPr>
          <w:trHeight w:hRule="exact" w:val="680"/>
        </w:trPr>
        <w:tc>
          <w:tcPr>
            <w:tcW w:w="2960" w:type="dxa"/>
            <w:tcBorders>
              <w:left w:val="nil"/>
              <w:right w:val="nil"/>
            </w:tcBorders>
            <w:vAlign w:val="center"/>
          </w:tcPr>
          <w:p w14:paraId="32D19531" w14:textId="36E2FD89" w:rsidR="00D93CF4" w:rsidRPr="007F30E1" w:rsidRDefault="00D93CF4" w:rsidP="006951CD">
            <w:r w:rsidRPr="007F30E1">
              <w:t>N</w:t>
            </w:r>
            <w:r w:rsidR="00C54DEA" w:rsidRPr="007F30E1">
              <w:t>ame</w:t>
            </w:r>
          </w:p>
        </w:tc>
        <w:tc>
          <w:tcPr>
            <w:tcW w:w="6840" w:type="dxa"/>
            <w:tcBorders>
              <w:left w:val="nil"/>
              <w:right w:val="nil"/>
            </w:tcBorders>
            <w:vAlign w:val="center"/>
          </w:tcPr>
          <w:p w14:paraId="2D554D65" w14:textId="0E5037F0" w:rsidR="00D93CF4" w:rsidRPr="000B6C25" w:rsidRDefault="00C54DEA" w:rsidP="006951CD">
            <w:pPr>
              <w:rPr>
                <w:lang w:val="it-CH"/>
              </w:rPr>
            </w:pPr>
            <w:r w:rsidRPr="000B6C25">
              <w:rPr>
                <w:b/>
                <w:sz w:val="28"/>
                <w:szCs w:val="28"/>
                <w:lang w:val="it-CH"/>
              </w:rPr>
              <w:t>Di Rienzo Alessandro and Mori Giorgio</w:t>
            </w:r>
          </w:p>
        </w:tc>
      </w:tr>
      <w:tr w:rsidR="00150983" w:rsidRPr="007F30E1" w14:paraId="7627483D" w14:textId="77777777" w:rsidTr="00C93374">
        <w:trPr>
          <w:trHeight w:hRule="exact" w:val="851"/>
        </w:trPr>
        <w:tc>
          <w:tcPr>
            <w:tcW w:w="2960" w:type="dxa"/>
            <w:tcBorders>
              <w:left w:val="nil"/>
              <w:right w:val="nil"/>
            </w:tcBorders>
            <w:vAlign w:val="center"/>
          </w:tcPr>
          <w:p w14:paraId="018B9B63" w14:textId="1B47ACFA" w:rsidR="00150983" w:rsidRPr="007F30E1" w:rsidRDefault="00C54DEA" w:rsidP="006951CD">
            <w:r w:rsidRPr="007F30E1">
              <w:t>Date</w:t>
            </w:r>
          </w:p>
        </w:tc>
        <w:tc>
          <w:tcPr>
            <w:tcW w:w="6840" w:type="dxa"/>
            <w:tcBorders>
              <w:left w:val="nil"/>
              <w:right w:val="nil"/>
            </w:tcBorders>
            <w:vAlign w:val="center"/>
          </w:tcPr>
          <w:p w14:paraId="63D4CF73" w14:textId="37D2C35D" w:rsidR="00150983" w:rsidRPr="007F30E1" w:rsidRDefault="00C54DEA" w:rsidP="00E765F7">
            <w:pPr>
              <w:rPr>
                <w:b/>
                <w:sz w:val="28"/>
                <w:szCs w:val="28"/>
              </w:rPr>
            </w:pPr>
            <w:r w:rsidRPr="007F30E1">
              <w:rPr>
                <w:b/>
                <w:sz w:val="28"/>
                <w:szCs w:val="28"/>
              </w:rPr>
              <w:t>23.07.2024</w:t>
            </w:r>
          </w:p>
        </w:tc>
      </w:tr>
      <w:tr w:rsidR="00C93374" w:rsidRPr="007F30E1" w14:paraId="6F848EAF" w14:textId="77777777" w:rsidTr="00BF3731">
        <w:trPr>
          <w:trHeight w:hRule="exact" w:val="851"/>
        </w:trPr>
        <w:tc>
          <w:tcPr>
            <w:tcW w:w="2960" w:type="dxa"/>
            <w:tcBorders>
              <w:left w:val="nil"/>
              <w:right w:val="nil"/>
            </w:tcBorders>
            <w:vAlign w:val="center"/>
          </w:tcPr>
          <w:p w14:paraId="5C0B532E" w14:textId="6AF167E1" w:rsidR="00C93374" w:rsidRPr="007F30E1" w:rsidRDefault="00C93374" w:rsidP="006951CD">
            <w:r w:rsidRPr="007F30E1">
              <w:t>Versi</w:t>
            </w:r>
            <w:r w:rsidR="00C54DEA" w:rsidRPr="007F30E1">
              <w:t>on</w:t>
            </w:r>
          </w:p>
        </w:tc>
        <w:tc>
          <w:tcPr>
            <w:tcW w:w="6840" w:type="dxa"/>
            <w:tcBorders>
              <w:left w:val="nil"/>
              <w:right w:val="nil"/>
            </w:tcBorders>
            <w:vAlign w:val="center"/>
          </w:tcPr>
          <w:p w14:paraId="3982F1D7" w14:textId="6F258021" w:rsidR="00C93374" w:rsidRPr="007F30E1" w:rsidRDefault="00C93374" w:rsidP="006951CD">
            <w:pPr>
              <w:rPr>
                <w:b/>
                <w:sz w:val="28"/>
                <w:szCs w:val="28"/>
              </w:rPr>
            </w:pPr>
            <w:r w:rsidRPr="007F30E1">
              <w:rPr>
                <w:b/>
                <w:sz w:val="28"/>
                <w:szCs w:val="28"/>
              </w:rPr>
              <w:t>1</w:t>
            </w:r>
            <w:r w:rsidR="00C54DEA" w:rsidRPr="007F30E1">
              <w:rPr>
                <w:b/>
                <w:sz w:val="28"/>
                <w:szCs w:val="28"/>
              </w:rPr>
              <w:t>.0</w:t>
            </w:r>
          </w:p>
        </w:tc>
      </w:tr>
      <w:tr w:rsidR="00150983" w:rsidRPr="007F30E1" w14:paraId="2DBA4A33" w14:textId="77777777" w:rsidTr="00C93374">
        <w:trPr>
          <w:trHeight w:hRule="exact" w:val="5800"/>
        </w:trPr>
        <w:tc>
          <w:tcPr>
            <w:tcW w:w="9800" w:type="dxa"/>
            <w:gridSpan w:val="2"/>
            <w:tcBorders>
              <w:left w:val="nil"/>
              <w:right w:val="nil"/>
            </w:tcBorders>
            <w:vAlign w:val="center"/>
          </w:tcPr>
          <w:p w14:paraId="4B62B7A6" w14:textId="77777777" w:rsidR="00150983" w:rsidRPr="007F30E1" w:rsidRDefault="00150983" w:rsidP="005F3689">
            <w:pPr>
              <w:jc w:val="center"/>
            </w:pPr>
          </w:p>
          <w:p w14:paraId="58E96981" w14:textId="77777777" w:rsidR="00E765F7" w:rsidRPr="007F30E1" w:rsidRDefault="00E765F7" w:rsidP="00E765F7"/>
          <w:p w14:paraId="37241EAA" w14:textId="77777777" w:rsidR="00C54DEA" w:rsidRPr="007F30E1" w:rsidRDefault="00C54DEA" w:rsidP="00E765F7"/>
          <w:p w14:paraId="7F2B7C87" w14:textId="77777777" w:rsidR="00C54DEA" w:rsidRPr="007F30E1" w:rsidRDefault="00C54DEA" w:rsidP="00E765F7"/>
          <w:p w14:paraId="5BD7966D" w14:textId="77777777" w:rsidR="00C54DEA" w:rsidRPr="007F30E1" w:rsidRDefault="00C54DEA" w:rsidP="00E765F7"/>
          <w:p w14:paraId="7C6EF3EE" w14:textId="77777777" w:rsidR="00C54DEA" w:rsidRPr="007F30E1" w:rsidRDefault="00C54DEA" w:rsidP="00E765F7"/>
          <w:p w14:paraId="1DED2002" w14:textId="77777777" w:rsidR="00C54DEA" w:rsidRPr="007F30E1" w:rsidRDefault="00C54DEA" w:rsidP="00E765F7"/>
          <w:p w14:paraId="4EE9020D" w14:textId="77777777" w:rsidR="00C54DEA" w:rsidRPr="007F30E1" w:rsidRDefault="00C54DEA" w:rsidP="00E765F7"/>
          <w:p w14:paraId="6789A44B" w14:textId="77777777" w:rsidR="00C54DEA" w:rsidRPr="007F30E1" w:rsidRDefault="00C54DEA" w:rsidP="00E765F7"/>
          <w:p w14:paraId="4CBEECE3" w14:textId="77777777" w:rsidR="007341C4" w:rsidRPr="007F30E1" w:rsidRDefault="007341C4" w:rsidP="00E765F7"/>
          <w:p w14:paraId="3989FBC5" w14:textId="77777777" w:rsidR="007341C4" w:rsidRPr="007F30E1" w:rsidRDefault="007341C4" w:rsidP="00E765F7"/>
          <w:p w14:paraId="10FE62F6" w14:textId="77777777" w:rsidR="007341C4" w:rsidRPr="007F30E1" w:rsidRDefault="007341C4" w:rsidP="00E765F7"/>
          <w:p w14:paraId="1C7268D5" w14:textId="77777777" w:rsidR="007341C4" w:rsidRPr="007F30E1" w:rsidRDefault="007341C4" w:rsidP="00E765F7"/>
          <w:p w14:paraId="7FE8606A" w14:textId="77777777" w:rsidR="007341C4" w:rsidRPr="007F30E1" w:rsidRDefault="007341C4" w:rsidP="00E765F7"/>
          <w:p w14:paraId="5AA81050" w14:textId="77777777" w:rsidR="007341C4" w:rsidRPr="007F30E1" w:rsidRDefault="007341C4" w:rsidP="00E765F7"/>
          <w:p w14:paraId="540E657A" w14:textId="77777777" w:rsidR="007341C4" w:rsidRPr="007F30E1" w:rsidRDefault="007341C4" w:rsidP="00E765F7"/>
          <w:p w14:paraId="126BB99E" w14:textId="77777777" w:rsidR="007341C4" w:rsidRPr="007F30E1" w:rsidRDefault="007341C4" w:rsidP="00E765F7"/>
          <w:p w14:paraId="63867BC5" w14:textId="77777777" w:rsidR="007341C4" w:rsidRPr="007F30E1" w:rsidRDefault="007341C4" w:rsidP="00E765F7"/>
          <w:p w14:paraId="76A735F3" w14:textId="77777777" w:rsidR="007341C4" w:rsidRPr="007F30E1" w:rsidRDefault="007341C4" w:rsidP="00E765F7"/>
          <w:p w14:paraId="76D3EF77" w14:textId="77777777" w:rsidR="007341C4" w:rsidRPr="007F30E1" w:rsidRDefault="007341C4" w:rsidP="00E765F7"/>
          <w:p w14:paraId="56EC2051" w14:textId="77777777" w:rsidR="00D34E18" w:rsidRPr="007F30E1" w:rsidRDefault="00D34E18" w:rsidP="00E765F7"/>
          <w:p w14:paraId="1ADAF598" w14:textId="77777777" w:rsidR="00D34E18" w:rsidRPr="007F30E1" w:rsidRDefault="00D34E18" w:rsidP="00E765F7"/>
          <w:p w14:paraId="1ADA3DE7" w14:textId="77777777" w:rsidR="007341C4" w:rsidRPr="007F30E1" w:rsidRDefault="007341C4" w:rsidP="00E765F7"/>
          <w:p w14:paraId="252C40AF" w14:textId="77777777" w:rsidR="007341C4" w:rsidRPr="007F30E1" w:rsidRDefault="007341C4" w:rsidP="00E765F7"/>
        </w:tc>
      </w:tr>
    </w:tbl>
    <w:p w14:paraId="53939ACB" w14:textId="77777777" w:rsidR="00275117" w:rsidRPr="007F30E1" w:rsidRDefault="00275117">
      <w:pPr>
        <w:rPr>
          <w:u w:val="single"/>
        </w:rPr>
      </w:pPr>
    </w:p>
    <w:sdt>
      <w:sdtPr>
        <w:rPr>
          <w:rFonts w:ascii="Arial" w:eastAsia="Times New Roman" w:hAnsi="Arial" w:cs="Times New Roman"/>
          <w:bCs w:val="0"/>
          <w:sz w:val="24"/>
          <w:szCs w:val="24"/>
        </w:rPr>
        <w:id w:val="499401850"/>
        <w:docPartObj>
          <w:docPartGallery w:val="Table of Contents"/>
          <w:docPartUnique/>
        </w:docPartObj>
      </w:sdtPr>
      <w:sdtEndPr>
        <w:rPr>
          <w:b/>
        </w:rPr>
      </w:sdtEndPr>
      <w:sdtContent>
        <w:p w14:paraId="45ACADE9" w14:textId="77777777" w:rsidR="00D34E18" w:rsidRPr="007F30E1" w:rsidRDefault="00D34E18">
          <w:pPr>
            <w:pStyle w:val="Titolosommario"/>
            <w:rPr>
              <w:rFonts w:ascii="Arial" w:eastAsia="Times New Roman" w:hAnsi="Arial" w:cs="Times New Roman"/>
              <w:bCs w:val="0"/>
              <w:sz w:val="24"/>
              <w:szCs w:val="24"/>
            </w:rPr>
          </w:pPr>
        </w:p>
        <w:p w14:paraId="2ACEB30F" w14:textId="77777777" w:rsidR="00D34E18" w:rsidRPr="007F30E1" w:rsidRDefault="00D34E18">
          <w:pPr>
            <w:pStyle w:val="Titolosommario"/>
            <w:rPr>
              <w:rFonts w:ascii="Arial" w:eastAsia="Times New Roman" w:hAnsi="Arial" w:cs="Times New Roman"/>
              <w:bCs w:val="0"/>
              <w:sz w:val="24"/>
              <w:szCs w:val="24"/>
            </w:rPr>
          </w:pPr>
        </w:p>
        <w:p w14:paraId="48718244" w14:textId="77777777" w:rsidR="00D34E18" w:rsidRPr="007F30E1" w:rsidRDefault="00D34E18" w:rsidP="00D34E18"/>
        <w:p w14:paraId="085D8DF5" w14:textId="77777777" w:rsidR="00D34E18" w:rsidRPr="007F30E1" w:rsidRDefault="00D34E18" w:rsidP="00D34E18"/>
        <w:p w14:paraId="60A65208" w14:textId="2F275694" w:rsidR="00CC7883" w:rsidRPr="007F30E1" w:rsidRDefault="00E63F18">
          <w:pPr>
            <w:pStyle w:val="Titolosommario"/>
            <w:rPr>
              <w:sz w:val="40"/>
              <w:szCs w:val="40"/>
            </w:rPr>
          </w:pPr>
          <w:r>
            <w:rPr>
              <w:sz w:val="40"/>
              <w:szCs w:val="40"/>
            </w:rPr>
            <w:lastRenderedPageBreak/>
            <w:t>Index</w:t>
          </w:r>
        </w:p>
        <w:p w14:paraId="177E96BC" w14:textId="7B936256" w:rsidR="000D0C84" w:rsidRDefault="00CB253D">
          <w:pPr>
            <w:pStyle w:val="Sommario1"/>
            <w:tabs>
              <w:tab w:val="left" w:pos="480"/>
              <w:tab w:val="right" w:leader="dot" w:pos="9627"/>
            </w:tabs>
            <w:rPr>
              <w:rFonts w:eastAsiaTheme="minorEastAsia" w:cstheme="minorBidi"/>
              <w:b w:val="0"/>
              <w:bCs w:val="0"/>
              <w:noProof/>
              <w:kern w:val="2"/>
              <w:lang w:val="it-CH" w:eastAsia="it-CH"/>
              <w14:ligatures w14:val="standardContextual"/>
            </w:rPr>
          </w:pPr>
          <w:r w:rsidRPr="007F30E1">
            <w:rPr>
              <w:b w:val="0"/>
              <w:bCs w:val="0"/>
            </w:rPr>
            <w:fldChar w:fldCharType="begin"/>
          </w:r>
          <w:r w:rsidRPr="007F30E1">
            <w:rPr>
              <w:b w:val="0"/>
              <w:bCs w:val="0"/>
            </w:rPr>
            <w:instrText xml:space="preserve"> TOC \o "1-5" \h \z \u </w:instrText>
          </w:r>
          <w:r w:rsidRPr="007F30E1">
            <w:rPr>
              <w:b w:val="0"/>
              <w:bCs w:val="0"/>
            </w:rPr>
            <w:fldChar w:fldCharType="separate"/>
          </w:r>
          <w:hyperlink w:anchor="_Toc172886016" w:history="1">
            <w:r w:rsidR="000D0C84" w:rsidRPr="0001214B">
              <w:rPr>
                <w:rStyle w:val="Collegamentoipertestuale"/>
                <w:noProof/>
              </w:rPr>
              <w:t>1</w:t>
            </w:r>
            <w:r w:rsidR="000D0C84">
              <w:rPr>
                <w:rFonts w:eastAsiaTheme="minorEastAsia" w:cstheme="minorBidi"/>
                <w:b w:val="0"/>
                <w:bCs w:val="0"/>
                <w:noProof/>
                <w:kern w:val="2"/>
                <w:lang w:val="it-CH" w:eastAsia="it-CH"/>
                <w14:ligatures w14:val="standardContextual"/>
              </w:rPr>
              <w:tab/>
            </w:r>
            <w:r w:rsidR="000D0C84" w:rsidRPr="0001214B">
              <w:rPr>
                <w:rStyle w:val="Collegamentoipertestuale"/>
                <w:noProof/>
              </w:rPr>
              <w:t>Objective</w:t>
            </w:r>
            <w:r w:rsidR="000D0C84">
              <w:rPr>
                <w:noProof/>
                <w:webHidden/>
              </w:rPr>
              <w:tab/>
            </w:r>
            <w:r w:rsidR="000D0C84">
              <w:rPr>
                <w:noProof/>
                <w:webHidden/>
              </w:rPr>
              <w:fldChar w:fldCharType="begin"/>
            </w:r>
            <w:r w:rsidR="000D0C84">
              <w:rPr>
                <w:noProof/>
                <w:webHidden/>
              </w:rPr>
              <w:instrText xml:space="preserve"> PAGEREF _Toc172886016 \h </w:instrText>
            </w:r>
            <w:r w:rsidR="000D0C84">
              <w:rPr>
                <w:noProof/>
                <w:webHidden/>
              </w:rPr>
            </w:r>
            <w:r w:rsidR="000D0C84">
              <w:rPr>
                <w:noProof/>
                <w:webHidden/>
              </w:rPr>
              <w:fldChar w:fldCharType="separate"/>
            </w:r>
            <w:r w:rsidR="000D0C84">
              <w:rPr>
                <w:noProof/>
                <w:webHidden/>
              </w:rPr>
              <w:t>3</w:t>
            </w:r>
            <w:r w:rsidR="000D0C84">
              <w:rPr>
                <w:noProof/>
                <w:webHidden/>
              </w:rPr>
              <w:fldChar w:fldCharType="end"/>
            </w:r>
          </w:hyperlink>
        </w:p>
        <w:p w14:paraId="6E696124" w14:textId="1BC12638" w:rsidR="000D0C84" w:rsidRDefault="000D0C84">
          <w:pPr>
            <w:pStyle w:val="Sommario1"/>
            <w:tabs>
              <w:tab w:val="left" w:pos="480"/>
              <w:tab w:val="right" w:leader="dot" w:pos="9627"/>
            </w:tabs>
            <w:rPr>
              <w:rFonts w:eastAsiaTheme="minorEastAsia" w:cstheme="minorBidi"/>
              <w:b w:val="0"/>
              <w:bCs w:val="0"/>
              <w:noProof/>
              <w:kern w:val="2"/>
              <w:lang w:val="it-CH" w:eastAsia="it-CH"/>
              <w14:ligatures w14:val="standardContextual"/>
            </w:rPr>
          </w:pPr>
          <w:hyperlink w:anchor="_Toc172886017" w:history="1">
            <w:r w:rsidRPr="0001214B">
              <w:rPr>
                <w:rStyle w:val="Collegamentoipertestuale"/>
                <w:noProof/>
              </w:rPr>
              <w:t>2</w:t>
            </w:r>
            <w:r>
              <w:rPr>
                <w:rFonts w:eastAsiaTheme="minorEastAsia" w:cstheme="minorBidi"/>
                <w:b w:val="0"/>
                <w:bCs w:val="0"/>
                <w:noProof/>
                <w:kern w:val="2"/>
                <w:lang w:val="it-CH" w:eastAsia="it-CH"/>
                <w14:ligatures w14:val="standardContextual"/>
              </w:rPr>
              <w:tab/>
            </w:r>
            <w:r w:rsidRPr="0001214B">
              <w:rPr>
                <w:rStyle w:val="Collegamentoipertestuale"/>
                <w:noProof/>
              </w:rPr>
              <w:t>Introduction</w:t>
            </w:r>
            <w:r>
              <w:rPr>
                <w:noProof/>
                <w:webHidden/>
              </w:rPr>
              <w:tab/>
            </w:r>
            <w:r>
              <w:rPr>
                <w:noProof/>
                <w:webHidden/>
              </w:rPr>
              <w:fldChar w:fldCharType="begin"/>
            </w:r>
            <w:r>
              <w:rPr>
                <w:noProof/>
                <w:webHidden/>
              </w:rPr>
              <w:instrText xml:space="preserve"> PAGEREF _Toc172886017 \h </w:instrText>
            </w:r>
            <w:r>
              <w:rPr>
                <w:noProof/>
                <w:webHidden/>
              </w:rPr>
            </w:r>
            <w:r>
              <w:rPr>
                <w:noProof/>
                <w:webHidden/>
              </w:rPr>
              <w:fldChar w:fldCharType="separate"/>
            </w:r>
            <w:r>
              <w:rPr>
                <w:noProof/>
                <w:webHidden/>
              </w:rPr>
              <w:t>3</w:t>
            </w:r>
            <w:r>
              <w:rPr>
                <w:noProof/>
                <w:webHidden/>
              </w:rPr>
              <w:fldChar w:fldCharType="end"/>
            </w:r>
          </w:hyperlink>
        </w:p>
        <w:p w14:paraId="5BC0A0C8" w14:textId="2292D7DB" w:rsidR="000D0C84" w:rsidRDefault="000D0C84">
          <w:pPr>
            <w:pStyle w:val="Sommario1"/>
            <w:tabs>
              <w:tab w:val="left" w:pos="480"/>
              <w:tab w:val="right" w:leader="dot" w:pos="9627"/>
            </w:tabs>
            <w:rPr>
              <w:rFonts w:eastAsiaTheme="minorEastAsia" w:cstheme="minorBidi"/>
              <w:b w:val="0"/>
              <w:bCs w:val="0"/>
              <w:noProof/>
              <w:kern w:val="2"/>
              <w:lang w:val="it-CH" w:eastAsia="it-CH"/>
              <w14:ligatures w14:val="standardContextual"/>
            </w:rPr>
          </w:pPr>
          <w:hyperlink w:anchor="_Toc172886018" w:history="1">
            <w:r w:rsidRPr="0001214B">
              <w:rPr>
                <w:rStyle w:val="Collegamentoipertestuale"/>
                <w:noProof/>
              </w:rPr>
              <w:t>3</w:t>
            </w:r>
            <w:r>
              <w:rPr>
                <w:rFonts w:eastAsiaTheme="minorEastAsia" w:cstheme="minorBidi"/>
                <w:b w:val="0"/>
                <w:bCs w:val="0"/>
                <w:noProof/>
                <w:kern w:val="2"/>
                <w:lang w:val="it-CH" w:eastAsia="it-CH"/>
                <w14:ligatures w14:val="standardContextual"/>
              </w:rPr>
              <w:tab/>
            </w:r>
            <w:r w:rsidRPr="0001214B">
              <w:rPr>
                <w:rStyle w:val="Collegamentoipertestuale"/>
                <w:noProof/>
              </w:rPr>
              <w:t>Main project</w:t>
            </w:r>
            <w:r>
              <w:rPr>
                <w:noProof/>
                <w:webHidden/>
              </w:rPr>
              <w:tab/>
            </w:r>
            <w:r>
              <w:rPr>
                <w:noProof/>
                <w:webHidden/>
              </w:rPr>
              <w:fldChar w:fldCharType="begin"/>
            </w:r>
            <w:r>
              <w:rPr>
                <w:noProof/>
                <w:webHidden/>
              </w:rPr>
              <w:instrText xml:space="preserve"> PAGEREF _Toc172886018 \h </w:instrText>
            </w:r>
            <w:r>
              <w:rPr>
                <w:noProof/>
                <w:webHidden/>
              </w:rPr>
            </w:r>
            <w:r>
              <w:rPr>
                <w:noProof/>
                <w:webHidden/>
              </w:rPr>
              <w:fldChar w:fldCharType="separate"/>
            </w:r>
            <w:r>
              <w:rPr>
                <w:noProof/>
                <w:webHidden/>
              </w:rPr>
              <w:t>3</w:t>
            </w:r>
            <w:r>
              <w:rPr>
                <w:noProof/>
                <w:webHidden/>
              </w:rPr>
              <w:fldChar w:fldCharType="end"/>
            </w:r>
          </w:hyperlink>
        </w:p>
        <w:p w14:paraId="07E4F87E" w14:textId="31FCC774" w:rsidR="000D0C84" w:rsidRDefault="000D0C84">
          <w:pPr>
            <w:pStyle w:val="Sommario2"/>
            <w:tabs>
              <w:tab w:val="left" w:pos="960"/>
              <w:tab w:val="right" w:leader="dot" w:pos="9627"/>
            </w:tabs>
            <w:rPr>
              <w:rFonts w:eastAsiaTheme="minorEastAsia" w:cstheme="minorBidi"/>
              <w:b w:val="0"/>
              <w:bCs w:val="0"/>
              <w:noProof/>
              <w:kern w:val="2"/>
              <w:sz w:val="24"/>
              <w:szCs w:val="24"/>
              <w:lang w:val="it-CH" w:eastAsia="it-CH"/>
              <w14:ligatures w14:val="standardContextual"/>
            </w:rPr>
          </w:pPr>
          <w:hyperlink w:anchor="_Toc172886019" w:history="1">
            <w:r w:rsidRPr="0001214B">
              <w:rPr>
                <w:rStyle w:val="Collegamentoipertestuale"/>
                <w:noProof/>
              </w:rPr>
              <w:t>3.1</w:t>
            </w:r>
            <w:r>
              <w:rPr>
                <w:rFonts w:eastAsiaTheme="minorEastAsia" w:cstheme="minorBidi"/>
                <w:b w:val="0"/>
                <w:bCs w:val="0"/>
                <w:noProof/>
                <w:kern w:val="2"/>
                <w:sz w:val="24"/>
                <w:szCs w:val="24"/>
                <w:lang w:val="it-CH" w:eastAsia="it-CH"/>
                <w14:ligatures w14:val="standardContextual"/>
              </w:rPr>
              <w:tab/>
            </w:r>
            <w:r w:rsidRPr="0001214B">
              <w:rPr>
                <w:rStyle w:val="Collegamentoipertestuale"/>
                <w:noProof/>
              </w:rPr>
              <w:t>MV camera</w:t>
            </w:r>
            <w:r>
              <w:rPr>
                <w:noProof/>
                <w:webHidden/>
              </w:rPr>
              <w:tab/>
            </w:r>
            <w:r>
              <w:rPr>
                <w:noProof/>
                <w:webHidden/>
              </w:rPr>
              <w:fldChar w:fldCharType="begin"/>
            </w:r>
            <w:r>
              <w:rPr>
                <w:noProof/>
                <w:webHidden/>
              </w:rPr>
              <w:instrText xml:space="preserve"> PAGEREF _Toc172886019 \h </w:instrText>
            </w:r>
            <w:r>
              <w:rPr>
                <w:noProof/>
                <w:webHidden/>
              </w:rPr>
            </w:r>
            <w:r>
              <w:rPr>
                <w:noProof/>
                <w:webHidden/>
              </w:rPr>
              <w:fldChar w:fldCharType="separate"/>
            </w:r>
            <w:r>
              <w:rPr>
                <w:noProof/>
                <w:webHidden/>
              </w:rPr>
              <w:t>3</w:t>
            </w:r>
            <w:r>
              <w:rPr>
                <w:noProof/>
                <w:webHidden/>
              </w:rPr>
              <w:fldChar w:fldCharType="end"/>
            </w:r>
          </w:hyperlink>
        </w:p>
        <w:p w14:paraId="761DB976" w14:textId="1467B9D8" w:rsidR="000D0C84" w:rsidRDefault="000D0C84">
          <w:pPr>
            <w:pStyle w:val="Sommario2"/>
            <w:tabs>
              <w:tab w:val="left" w:pos="960"/>
              <w:tab w:val="right" w:leader="dot" w:pos="9627"/>
            </w:tabs>
            <w:rPr>
              <w:rFonts w:eastAsiaTheme="minorEastAsia" w:cstheme="minorBidi"/>
              <w:b w:val="0"/>
              <w:bCs w:val="0"/>
              <w:noProof/>
              <w:kern w:val="2"/>
              <w:sz w:val="24"/>
              <w:szCs w:val="24"/>
              <w:lang w:val="it-CH" w:eastAsia="it-CH"/>
              <w14:ligatures w14:val="standardContextual"/>
            </w:rPr>
          </w:pPr>
          <w:hyperlink w:anchor="_Toc172886020" w:history="1">
            <w:r w:rsidRPr="0001214B">
              <w:rPr>
                <w:rStyle w:val="Collegamentoipertestuale"/>
                <w:noProof/>
              </w:rPr>
              <w:t>3.2</w:t>
            </w:r>
            <w:r>
              <w:rPr>
                <w:rFonts w:eastAsiaTheme="minorEastAsia" w:cstheme="minorBidi"/>
                <w:b w:val="0"/>
                <w:bCs w:val="0"/>
                <w:noProof/>
                <w:kern w:val="2"/>
                <w:sz w:val="24"/>
                <w:szCs w:val="24"/>
                <w:lang w:val="it-CH" w:eastAsia="it-CH"/>
                <w14:ligatures w14:val="standardContextual"/>
              </w:rPr>
              <w:tab/>
            </w:r>
            <w:r w:rsidRPr="0001214B">
              <w:rPr>
                <w:rStyle w:val="Collegamentoipertestuale"/>
                <w:noProof/>
              </w:rPr>
              <w:t>Arduino Board</w:t>
            </w:r>
            <w:r>
              <w:rPr>
                <w:noProof/>
                <w:webHidden/>
              </w:rPr>
              <w:tab/>
            </w:r>
            <w:r>
              <w:rPr>
                <w:noProof/>
                <w:webHidden/>
              </w:rPr>
              <w:fldChar w:fldCharType="begin"/>
            </w:r>
            <w:r>
              <w:rPr>
                <w:noProof/>
                <w:webHidden/>
              </w:rPr>
              <w:instrText xml:space="preserve"> PAGEREF _Toc172886020 \h </w:instrText>
            </w:r>
            <w:r>
              <w:rPr>
                <w:noProof/>
                <w:webHidden/>
              </w:rPr>
            </w:r>
            <w:r>
              <w:rPr>
                <w:noProof/>
                <w:webHidden/>
              </w:rPr>
              <w:fldChar w:fldCharType="separate"/>
            </w:r>
            <w:r>
              <w:rPr>
                <w:noProof/>
                <w:webHidden/>
              </w:rPr>
              <w:t>3</w:t>
            </w:r>
            <w:r>
              <w:rPr>
                <w:noProof/>
                <w:webHidden/>
              </w:rPr>
              <w:fldChar w:fldCharType="end"/>
            </w:r>
          </w:hyperlink>
        </w:p>
        <w:p w14:paraId="6D60CCD7" w14:textId="34563C4C" w:rsidR="000D0C84" w:rsidRDefault="000D0C84">
          <w:pPr>
            <w:pStyle w:val="Sommario2"/>
            <w:tabs>
              <w:tab w:val="left" w:pos="960"/>
              <w:tab w:val="right" w:leader="dot" w:pos="9627"/>
            </w:tabs>
            <w:rPr>
              <w:rFonts w:eastAsiaTheme="minorEastAsia" w:cstheme="minorBidi"/>
              <w:b w:val="0"/>
              <w:bCs w:val="0"/>
              <w:noProof/>
              <w:kern w:val="2"/>
              <w:sz w:val="24"/>
              <w:szCs w:val="24"/>
              <w:lang w:val="it-CH" w:eastAsia="it-CH"/>
              <w14:ligatures w14:val="standardContextual"/>
            </w:rPr>
          </w:pPr>
          <w:hyperlink w:anchor="_Toc172886021" w:history="1">
            <w:r w:rsidRPr="0001214B">
              <w:rPr>
                <w:rStyle w:val="Collegamentoipertestuale"/>
                <w:noProof/>
              </w:rPr>
              <w:t>3.3</w:t>
            </w:r>
            <w:r>
              <w:rPr>
                <w:rFonts w:eastAsiaTheme="minorEastAsia" w:cstheme="minorBidi"/>
                <w:b w:val="0"/>
                <w:bCs w:val="0"/>
                <w:noProof/>
                <w:kern w:val="2"/>
                <w:sz w:val="24"/>
                <w:szCs w:val="24"/>
                <w:lang w:val="it-CH" w:eastAsia="it-CH"/>
                <w14:ligatures w14:val="standardContextual"/>
              </w:rPr>
              <w:tab/>
            </w:r>
            <w:r w:rsidRPr="0001214B">
              <w:rPr>
                <w:rStyle w:val="Collegamentoipertestuale"/>
                <w:noProof/>
              </w:rPr>
              <w:t>Dobot magician</w:t>
            </w:r>
            <w:r>
              <w:rPr>
                <w:noProof/>
                <w:webHidden/>
              </w:rPr>
              <w:tab/>
            </w:r>
            <w:r>
              <w:rPr>
                <w:noProof/>
                <w:webHidden/>
              </w:rPr>
              <w:fldChar w:fldCharType="begin"/>
            </w:r>
            <w:r>
              <w:rPr>
                <w:noProof/>
                <w:webHidden/>
              </w:rPr>
              <w:instrText xml:space="preserve"> PAGEREF _Toc172886021 \h </w:instrText>
            </w:r>
            <w:r>
              <w:rPr>
                <w:noProof/>
                <w:webHidden/>
              </w:rPr>
            </w:r>
            <w:r>
              <w:rPr>
                <w:noProof/>
                <w:webHidden/>
              </w:rPr>
              <w:fldChar w:fldCharType="separate"/>
            </w:r>
            <w:r>
              <w:rPr>
                <w:noProof/>
                <w:webHidden/>
              </w:rPr>
              <w:t>4</w:t>
            </w:r>
            <w:r>
              <w:rPr>
                <w:noProof/>
                <w:webHidden/>
              </w:rPr>
              <w:fldChar w:fldCharType="end"/>
            </w:r>
          </w:hyperlink>
        </w:p>
        <w:p w14:paraId="359F4061" w14:textId="3918C937" w:rsidR="000D0C84" w:rsidRDefault="000D0C84">
          <w:pPr>
            <w:pStyle w:val="Sommario2"/>
            <w:tabs>
              <w:tab w:val="left" w:pos="960"/>
              <w:tab w:val="right" w:leader="dot" w:pos="9627"/>
            </w:tabs>
            <w:rPr>
              <w:rFonts w:eastAsiaTheme="minorEastAsia" w:cstheme="minorBidi"/>
              <w:b w:val="0"/>
              <w:bCs w:val="0"/>
              <w:noProof/>
              <w:kern w:val="2"/>
              <w:sz w:val="24"/>
              <w:szCs w:val="24"/>
              <w:lang w:val="it-CH" w:eastAsia="it-CH"/>
              <w14:ligatures w14:val="standardContextual"/>
            </w:rPr>
          </w:pPr>
          <w:hyperlink w:anchor="_Toc172886022" w:history="1">
            <w:r w:rsidRPr="0001214B">
              <w:rPr>
                <w:rStyle w:val="Collegamentoipertestuale"/>
                <w:noProof/>
              </w:rPr>
              <w:t>3.4</w:t>
            </w:r>
            <w:r>
              <w:rPr>
                <w:rFonts w:eastAsiaTheme="minorEastAsia" w:cstheme="minorBidi"/>
                <w:b w:val="0"/>
                <w:bCs w:val="0"/>
                <w:noProof/>
                <w:kern w:val="2"/>
                <w:sz w:val="24"/>
                <w:szCs w:val="24"/>
                <w:lang w:val="it-CH" w:eastAsia="it-CH"/>
                <w14:ligatures w14:val="standardContextual"/>
              </w:rPr>
              <w:tab/>
            </w:r>
            <w:r w:rsidRPr="0001214B">
              <w:rPr>
                <w:rStyle w:val="Collegamentoipertestuale"/>
                <w:noProof/>
              </w:rPr>
              <w:t>Arm attachment ( 3D printed prototype) with servo and pipette</w:t>
            </w:r>
            <w:r>
              <w:rPr>
                <w:noProof/>
                <w:webHidden/>
              </w:rPr>
              <w:tab/>
            </w:r>
            <w:r>
              <w:rPr>
                <w:noProof/>
                <w:webHidden/>
              </w:rPr>
              <w:fldChar w:fldCharType="begin"/>
            </w:r>
            <w:r>
              <w:rPr>
                <w:noProof/>
                <w:webHidden/>
              </w:rPr>
              <w:instrText xml:space="preserve"> PAGEREF _Toc172886022 \h </w:instrText>
            </w:r>
            <w:r>
              <w:rPr>
                <w:noProof/>
                <w:webHidden/>
              </w:rPr>
            </w:r>
            <w:r>
              <w:rPr>
                <w:noProof/>
                <w:webHidden/>
              </w:rPr>
              <w:fldChar w:fldCharType="separate"/>
            </w:r>
            <w:r>
              <w:rPr>
                <w:noProof/>
                <w:webHidden/>
              </w:rPr>
              <w:t>4</w:t>
            </w:r>
            <w:r>
              <w:rPr>
                <w:noProof/>
                <w:webHidden/>
              </w:rPr>
              <w:fldChar w:fldCharType="end"/>
            </w:r>
          </w:hyperlink>
        </w:p>
        <w:p w14:paraId="39758ED9" w14:textId="08237C75" w:rsidR="000D0C84" w:rsidRDefault="000D0C84">
          <w:pPr>
            <w:pStyle w:val="Sommario1"/>
            <w:tabs>
              <w:tab w:val="left" w:pos="480"/>
              <w:tab w:val="right" w:leader="dot" w:pos="9627"/>
            </w:tabs>
            <w:rPr>
              <w:rFonts w:eastAsiaTheme="minorEastAsia" w:cstheme="minorBidi"/>
              <w:b w:val="0"/>
              <w:bCs w:val="0"/>
              <w:noProof/>
              <w:kern w:val="2"/>
              <w:lang w:val="it-CH" w:eastAsia="it-CH"/>
              <w14:ligatures w14:val="standardContextual"/>
            </w:rPr>
          </w:pPr>
          <w:hyperlink w:anchor="_Toc172886023" w:history="1">
            <w:r w:rsidRPr="0001214B">
              <w:rPr>
                <w:rStyle w:val="Collegamentoipertestuale"/>
                <w:noProof/>
              </w:rPr>
              <w:t>4</w:t>
            </w:r>
            <w:r>
              <w:rPr>
                <w:rFonts w:eastAsiaTheme="minorEastAsia" w:cstheme="minorBidi"/>
                <w:b w:val="0"/>
                <w:bCs w:val="0"/>
                <w:noProof/>
                <w:kern w:val="2"/>
                <w:lang w:val="it-CH" w:eastAsia="it-CH"/>
                <w14:ligatures w14:val="standardContextual"/>
              </w:rPr>
              <w:tab/>
            </w:r>
            <w:r w:rsidRPr="0001214B">
              <w:rPr>
                <w:rStyle w:val="Collegamentoipertestuale"/>
                <w:noProof/>
              </w:rPr>
              <w:t>Findings</w:t>
            </w:r>
            <w:r>
              <w:rPr>
                <w:noProof/>
                <w:webHidden/>
              </w:rPr>
              <w:tab/>
            </w:r>
            <w:r>
              <w:rPr>
                <w:noProof/>
                <w:webHidden/>
              </w:rPr>
              <w:fldChar w:fldCharType="begin"/>
            </w:r>
            <w:r>
              <w:rPr>
                <w:noProof/>
                <w:webHidden/>
              </w:rPr>
              <w:instrText xml:space="preserve"> PAGEREF _Toc172886023 \h </w:instrText>
            </w:r>
            <w:r>
              <w:rPr>
                <w:noProof/>
                <w:webHidden/>
              </w:rPr>
            </w:r>
            <w:r>
              <w:rPr>
                <w:noProof/>
                <w:webHidden/>
              </w:rPr>
              <w:fldChar w:fldCharType="separate"/>
            </w:r>
            <w:r>
              <w:rPr>
                <w:noProof/>
                <w:webHidden/>
              </w:rPr>
              <w:t>4</w:t>
            </w:r>
            <w:r>
              <w:rPr>
                <w:noProof/>
                <w:webHidden/>
              </w:rPr>
              <w:fldChar w:fldCharType="end"/>
            </w:r>
          </w:hyperlink>
        </w:p>
        <w:p w14:paraId="6DF5EADA" w14:textId="378A2A6B" w:rsidR="000D0C84" w:rsidRDefault="000D0C84">
          <w:pPr>
            <w:pStyle w:val="Sommario1"/>
            <w:tabs>
              <w:tab w:val="left" w:pos="480"/>
              <w:tab w:val="right" w:leader="dot" w:pos="9627"/>
            </w:tabs>
            <w:rPr>
              <w:rFonts w:eastAsiaTheme="minorEastAsia" w:cstheme="minorBidi"/>
              <w:b w:val="0"/>
              <w:bCs w:val="0"/>
              <w:noProof/>
              <w:kern w:val="2"/>
              <w:lang w:val="it-CH" w:eastAsia="it-CH"/>
              <w14:ligatures w14:val="standardContextual"/>
            </w:rPr>
          </w:pPr>
          <w:hyperlink w:anchor="_Toc172886024" w:history="1">
            <w:r w:rsidRPr="0001214B">
              <w:rPr>
                <w:rStyle w:val="Collegamentoipertestuale"/>
                <w:noProof/>
              </w:rPr>
              <w:t>5</w:t>
            </w:r>
            <w:r>
              <w:rPr>
                <w:rFonts w:eastAsiaTheme="minorEastAsia" w:cstheme="minorBidi"/>
                <w:b w:val="0"/>
                <w:bCs w:val="0"/>
                <w:noProof/>
                <w:kern w:val="2"/>
                <w:lang w:val="it-CH" w:eastAsia="it-CH"/>
                <w14:ligatures w14:val="standardContextual"/>
              </w:rPr>
              <w:tab/>
            </w:r>
            <w:r w:rsidRPr="0001214B">
              <w:rPr>
                <w:rStyle w:val="Collegamentoipertestuale"/>
                <w:noProof/>
              </w:rPr>
              <w:t>GitHub link</w:t>
            </w:r>
            <w:r>
              <w:rPr>
                <w:noProof/>
                <w:webHidden/>
              </w:rPr>
              <w:tab/>
            </w:r>
            <w:r>
              <w:rPr>
                <w:noProof/>
                <w:webHidden/>
              </w:rPr>
              <w:fldChar w:fldCharType="begin"/>
            </w:r>
            <w:r>
              <w:rPr>
                <w:noProof/>
                <w:webHidden/>
              </w:rPr>
              <w:instrText xml:space="preserve"> PAGEREF _Toc172886024 \h </w:instrText>
            </w:r>
            <w:r>
              <w:rPr>
                <w:noProof/>
                <w:webHidden/>
              </w:rPr>
            </w:r>
            <w:r>
              <w:rPr>
                <w:noProof/>
                <w:webHidden/>
              </w:rPr>
              <w:fldChar w:fldCharType="separate"/>
            </w:r>
            <w:r>
              <w:rPr>
                <w:noProof/>
                <w:webHidden/>
              </w:rPr>
              <w:t>4</w:t>
            </w:r>
            <w:r>
              <w:rPr>
                <w:noProof/>
                <w:webHidden/>
              </w:rPr>
              <w:fldChar w:fldCharType="end"/>
            </w:r>
          </w:hyperlink>
        </w:p>
        <w:p w14:paraId="64577890" w14:textId="0E3FAD1A" w:rsidR="00CC7883" w:rsidRPr="007F30E1" w:rsidRDefault="00CB253D">
          <w:r w:rsidRPr="007F30E1">
            <w:rPr>
              <w:rFonts w:asciiTheme="minorHAnsi" w:hAnsiTheme="minorHAnsi"/>
              <w:b/>
              <w:bCs/>
            </w:rPr>
            <w:fldChar w:fldCharType="end"/>
          </w:r>
        </w:p>
      </w:sdtContent>
    </w:sdt>
    <w:p w14:paraId="0AB92866" w14:textId="77777777" w:rsidR="005807B6" w:rsidRPr="007F30E1" w:rsidRDefault="005807B6">
      <w:r w:rsidRPr="007F30E1">
        <w:br w:type="page"/>
      </w:r>
    </w:p>
    <w:p w14:paraId="7C4F7CBC" w14:textId="4CCC8EB5" w:rsidR="002F6E59" w:rsidRPr="007F30E1" w:rsidRDefault="007F30E1" w:rsidP="00CB253D">
      <w:pPr>
        <w:pStyle w:val="Titolo1"/>
      </w:pPr>
      <w:bookmarkStart w:id="0" w:name="_Toc172886016"/>
      <w:r w:rsidRPr="007F30E1">
        <w:lastRenderedPageBreak/>
        <w:t>Objective</w:t>
      </w:r>
      <w:bookmarkEnd w:id="0"/>
    </w:p>
    <w:p w14:paraId="76E2C19E" w14:textId="01CB1C54" w:rsidR="007F30E1" w:rsidRDefault="007F30E1" w:rsidP="007F30E1">
      <w:pPr>
        <w:pStyle w:val="Corpotesto"/>
      </w:pPr>
      <w:r>
        <w:t xml:space="preserve">We want to connect an </w:t>
      </w:r>
      <w:proofErr w:type="spellStart"/>
      <w:r>
        <w:t>OpenMV</w:t>
      </w:r>
      <w:proofErr w:type="spellEnd"/>
      <w:r>
        <w:t xml:space="preserve"> camera to a Dobot magician to use it </w:t>
      </w:r>
      <w:r w:rsidR="00E63F18">
        <w:t>for collecting samples and conduction experiments using a 3D printed support to hold an automatic Pipette.</w:t>
      </w:r>
    </w:p>
    <w:p w14:paraId="2A323E73" w14:textId="6FAE1061" w:rsidR="00761AC1" w:rsidRPr="007F30E1" w:rsidRDefault="00761AC1" w:rsidP="007F30E1">
      <w:pPr>
        <w:pStyle w:val="Corpotesto"/>
      </w:pPr>
      <w:r>
        <w:t xml:space="preserve">The </w:t>
      </w:r>
      <w:r w:rsidR="00C376B4">
        <w:t>concept</w:t>
      </w:r>
      <w:r>
        <w:t xml:space="preserve"> is to have a programmable platform useful for conducting experiments by handling samples and using the camera to notice changes in the substances, indicating chemical reactions.</w:t>
      </w:r>
    </w:p>
    <w:p w14:paraId="10713488" w14:textId="09C3FB03" w:rsidR="005C4F2D" w:rsidRDefault="005C4F2D" w:rsidP="00E5149B">
      <w:pPr>
        <w:pStyle w:val="Titolo1"/>
      </w:pPr>
      <w:bookmarkStart w:id="1" w:name="_Toc172886017"/>
      <w:r w:rsidRPr="007F30E1">
        <w:t>Introd</w:t>
      </w:r>
      <w:r w:rsidR="00E63F18">
        <w:t>uction</w:t>
      </w:r>
      <w:bookmarkEnd w:id="1"/>
    </w:p>
    <w:p w14:paraId="5CCAEC70" w14:textId="3E5370B7" w:rsidR="00E63F18" w:rsidRDefault="006F3A98" w:rsidP="00E63F18">
      <w:pPr>
        <w:pStyle w:val="Corpotesto"/>
      </w:pPr>
      <w:r>
        <w:t>During this project we had to find a way to connect the camera to the rob</w:t>
      </w:r>
      <w:r w:rsidR="00C53B5F">
        <w:t>o</w:t>
      </w:r>
      <w:r>
        <w:t>t</w:t>
      </w:r>
      <w:r w:rsidR="00C53B5F">
        <w:t>i</w:t>
      </w:r>
      <w:r>
        <w:t xml:space="preserve">c arm, after some research we chose to use the UART (serial port) of the robot using an Arduino MEGA board. We also had to design and 3D print a support </w:t>
      </w:r>
      <w:r w:rsidR="00630CB6">
        <w:t>to hold the camera and the pipette system</w:t>
      </w:r>
      <w:r>
        <w:t>.</w:t>
      </w:r>
    </w:p>
    <w:p w14:paraId="792288CC" w14:textId="44905C35" w:rsidR="006F3A98" w:rsidRPr="006F3A98" w:rsidRDefault="006F3A98" w:rsidP="00E63F18">
      <w:pPr>
        <w:pStyle w:val="Corpotesto"/>
        <w:rPr>
          <w:u w:val="single"/>
        </w:rPr>
      </w:pPr>
      <w:proofErr w:type="spellStart"/>
      <w:r w:rsidRPr="006F3A98">
        <w:rPr>
          <w:u w:val="single"/>
        </w:rPr>
        <w:t>Softwares</w:t>
      </w:r>
      <w:proofErr w:type="spellEnd"/>
      <w:r w:rsidRPr="006F3A98">
        <w:rPr>
          <w:u w:val="single"/>
        </w:rPr>
        <w:t xml:space="preserve"> used:</w:t>
      </w:r>
    </w:p>
    <w:p w14:paraId="2DFC6C9A" w14:textId="2254E8C4" w:rsidR="006F3A98" w:rsidRDefault="006F3A98" w:rsidP="006F3A98">
      <w:pPr>
        <w:pStyle w:val="Corpotesto"/>
        <w:numPr>
          <w:ilvl w:val="0"/>
          <w:numId w:val="15"/>
        </w:numPr>
      </w:pPr>
      <w:r>
        <w:t>Arduino IDE</w:t>
      </w:r>
    </w:p>
    <w:p w14:paraId="766EFB76" w14:textId="3C9F03FB" w:rsidR="006F3A98" w:rsidRDefault="006F3A98" w:rsidP="006F3A98">
      <w:pPr>
        <w:pStyle w:val="Corpotesto"/>
        <w:numPr>
          <w:ilvl w:val="0"/>
          <w:numId w:val="15"/>
        </w:numPr>
      </w:pPr>
      <w:proofErr w:type="spellStart"/>
      <w:r>
        <w:t>OpenMV</w:t>
      </w:r>
      <w:proofErr w:type="spellEnd"/>
      <w:r>
        <w:t xml:space="preserve"> IDE</w:t>
      </w:r>
    </w:p>
    <w:p w14:paraId="461C49AB" w14:textId="4CB5BA65" w:rsidR="006F3A98" w:rsidRDefault="006F3A98" w:rsidP="006F3A98">
      <w:pPr>
        <w:pStyle w:val="Corpotesto"/>
        <w:numPr>
          <w:ilvl w:val="0"/>
          <w:numId w:val="15"/>
        </w:numPr>
      </w:pPr>
      <w:proofErr w:type="spellStart"/>
      <w:r>
        <w:t>DobotStudio</w:t>
      </w:r>
      <w:proofErr w:type="spellEnd"/>
    </w:p>
    <w:p w14:paraId="482BC943" w14:textId="2B5D49C4" w:rsidR="006F3A98" w:rsidRPr="00E63F18" w:rsidRDefault="006F3A98" w:rsidP="006F3A98">
      <w:pPr>
        <w:pStyle w:val="Corpotesto"/>
        <w:numPr>
          <w:ilvl w:val="0"/>
          <w:numId w:val="15"/>
        </w:numPr>
      </w:pPr>
      <w:proofErr w:type="spellStart"/>
      <w:r>
        <w:t>OnShape</w:t>
      </w:r>
      <w:proofErr w:type="spellEnd"/>
      <w:r>
        <w:t xml:space="preserve"> CAD design</w:t>
      </w:r>
    </w:p>
    <w:p w14:paraId="7F92EB46" w14:textId="2899AFD3" w:rsidR="006F3A98" w:rsidRDefault="006F3A98" w:rsidP="00EC7BD9">
      <w:pPr>
        <w:pStyle w:val="Titolo1"/>
      </w:pPr>
      <w:bookmarkStart w:id="2" w:name="_Toc172886018"/>
      <w:r>
        <w:t>Main project</w:t>
      </w:r>
      <w:bookmarkEnd w:id="2"/>
    </w:p>
    <w:p w14:paraId="3BABE63C" w14:textId="0CB67958" w:rsidR="008F76F9" w:rsidRPr="008F76F9" w:rsidRDefault="005836FA" w:rsidP="008F76F9">
      <w:pPr>
        <w:pStyle w:val="Titolo2"/>
      </w:pPr>
      <w:bookmarkStart w:id="3" w:name="_Toc172886019"/>
      <w:r>
        <w:rPr>
          <w:noProof/>
        </w:rPr>
        <w:drawing>
          <wp:anchor distT="0" distB="0" distL="114300" distR="114300" simplePos="0" relativeHeight="251658240" behindDoc="0" locked="0" layoutInCell="1" allowOverlap="1" wp14:anchorId="56CDC3EB" wp14:editId="4A4910FC">
            <wp:simplePos x="0" y="0"/>
            <wp:positionH relativeFrom="margin">
              <wp:align>left</wp:align>
            </wp:positionH>
            <wp:positionV relativeFrom="paragraph">
              <wp:posOffset>286385</wp:posOffset>
            </wp:positionV>
            <wp:extent cx="1195070" cy="1195070"/>
            <wp:effectExtent l="0" t="0" r="5080" b="5080"/>
            <wp:wrapSquare wrapText="bothSides"/>
            <wp:docPr id="282691620" name="Immagine 1" descr="OpenMV Cam H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MV Cam H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7277" cy="11972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76F9">
        <w:t>MV camera</w:t>
      </w:r>
      <w:bookmarkEnd w:id="3"/>
    </w:p>
    <w:p w14:paraId="07B6E28D" w14:textId="7D24418C" w:rsidR="005A0195" w:rsidRDefault="008F76F9" w:rsidP="005A0195">
      <w:pPr>
        <w:pStyle w:val="Corpotesto"/>
      </w:pPr>
      <w:r>
        <w:t>We used this camera attached to the robot to have a top-down view of the arm for tracking the coordinates of the</w:t>
      </w:r>
      <w:r w:rsidR="00D22B48">
        <w:t xml:space="preserve"> vitro plate. The camera was programmed in a way that after detecting a circle, it sends the coordinates x and y relative to the camera view and it also sends the given radius of the circle. Everything gets sent to the Arduino board using the UART</w:t>
      </w:r>
      <w:r w:rsidR="005E6492">
        <w:t xml:space="preserve"> pins </w:t>
      </w:r>
      <w:r w:rsidR="00D22B48">
        <w:t>of the camera</w:t>
      </w:r>
      <w:r w:rsidR="005E6492">
        <w:t>.</w:t>
      </w:r>
    </w:p>
    <w:p w14:paraId="4BD3EAEF" w14:textId="77777777" w:rsidR="005A0195" w:rsidRDefault="005A0195" w:rsidP="005A0195">
      <w:pPr>
        <w:pStyle w:val="Corpotesto"/>
      </w:pPr>
    </w:p>
    <w:p w14:paraId="1090C16A" w14:textId="77777777" w:rsidR="005A0195" w:rsidRPr="005A0195" w:rsidRDefault="005A0195" w:rsidP="005A0195">
      <w:pPr>
        <w:pStyle w:val="Corpotesto"/>
      </w:pPr>
    </w:p>
    <w:bookmarkStart w:id="4" w:name="_Toc172886020"/>
    <w:p w14:paraId="1C894F1A" w14:textId="6021B202" w:rsidR="005E6492" w:rsidRDefault="00796A18" w:rsidP="005E6492">
      <w:pPr>
        <w:pStyle w:val="Titolo2"/>
      </w:pPr>
      <w:r>
        <w:rPr>
          <w:noProof/>
        </w:rPr>
        <mc:AlternateContent>
          <mc:Choice Requires="wps">
            <w:drawing>
              <wp:anchor distT="45720" distB="45720" distL="114300" distR="114300" simplePos="0" relativeHeight="251661312" behindDoc="0" locked="0" layoutInCell="1" allowOverlap="1" wp14:anchorId="5C1BD2ED" wp14:editId="52565087">
                <wp:simplePos x="0" y="0"/>
                <wp:positionH relativeFrom="page">
                  <wp:posOffset>4645660</wp:posOffset>
                </wp:positionH>
                <wp:positionV relativeFrom="paragraph">
                  <wp:posOffset>91624</wp:posOffset>
                </wp:positionV>
                <wp:extent cx="2896235" cy="3448050"/>
                <wp:effectExtent l="0" t="0" r="18415" b="1905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6235" cy="3448050"/>
                        </a:xfrm>
                        <a:prstGeom prst="rect">
                          <a:avLst/>
                        </a:prstGeom>
                        <a:solidFill>
                          <a:srgbClr val="FFFFFF"/>
                        </a:solidFill>
                        <a:ln w="9525">
                          <a:solidFill>
                            <a:schemeClr val="bg1"/>
                          </a:solidFill>
                          <a:miter lim="800000"/>
                          <a:headEnd/>
                          <a:tailEnd/>
                        </a:ln>
                      </wps:spPr>
                      <wps:txbx>
                        <w:txbxContent>
                          <w:p w14:paraId="535B4B2D" w14:textId="42320C83" w:rsidR="00CC7D70" w:rsidRPr="00CC7D70" w:rsidRDefault="00CC7D70" w:rsidP="00CC7D70">
                            <w:pPr>
                              <w:rPr>
                                <w:b/>
                                <w:bCs/>
                                <w:sz w:val="20"/>
                                <w:szCs w:val="20"/>
                                <w:u w:val="single"/>
                                <w:lang w:val="it-CH"/>
                              </w:rPr>
                            </w:pPr>
                            <w:proofErr w:type="spellStart"/>
                            <w:r w:rsidRPr="00CC7D70">
                              <w:rPr>
                                <w:b/>
                                <w:bCs/>
                                <w:sz w:val="20"/>
                                <w:szCs w:val="20"/>
                                <w:u w:val="single"/>
                                <w:lang w:val="it-CH"/>
                              </w:rPr>
                              <w:t>OpenMV</w:t>
                            </w:r>
                            <w:proofErr w:type="spellEnd"/>
                            <w:r w:rsidRPr="00CC7D70">
                              <w:rPr>
                                <w:b/>
                                <w:bCs/>
                                <w:sz w:val="20"/>
                                <w:szCs w:val="20"/>
                                <w:u w:val="single"/>
                                <w:lang w:val="it-CH"/>
                              </w:rPr>
                              <w:t xml:space="preserve"> Camera:</w:t>
                            </w:r>
                          </w:p>
                          <w:p w14:paraId="705FDA7B" w14:textId="77777777" w:rsidR="00CC7D70" w:rsidRPr="00CC7D70" w:rsidRDefault="00CC7D70" w:rsidP="00CC7D70">
                            <w:pPr>
                              <w:rPr>
                                <w:sz w:val="20"/>
                                <w:szCs w:val="20"/>
                                <w:lang w:val="it-CH"/>
                              </w:rPr>
                            </w:pPr>
                            <w:r w:rsidRPr="00CC7D70">
                              <w:rPr>
                                <w:sz w:val="20"/>
                                <w:szCs w:val="20"/>
                                <w:lang w:val="it-CH"/>
                              </w:rPr>
                              <w:t>TX (</w:t>
                            </w:r>
                            <w:proofErr w:type="spellStart"/>
                            <w:r w:rsidRPr="00CC7D70">
                              <w:rPr>
                                <w:sz w:val="20"/>
                                <w:szCs w:val="20"/>
                                <w:lang w:val="it-CH"/>
                              </w:rPr>
                              <w:t>OpenMV</w:t>
                            </w:r>
                            <w:proofErr w:type="spellEnd"/>
                            <w:r w:rsidRPr="00CC7D70">
                              <w:rPr>
                                <w:sz w:val="20"/>
                                <w:szCs w:val="20"/>
                                <w:lang w:val="it-CH"/>
                              </w:rPr>
                              <w:t>) → RX1 (Pin 19) (Arduino Mega)</w:t>
                            </w:r>
                          </w:p>
                          <w:p w14:paraId="284D986C" w14:textId="77777777" w:rsidR="00CC7D70" w:rsidRPr="00CC7D70" w:rsidRDefault="00CC7D70" w:rsidP="00CC7D70">
                            <w:pPr>
                              <w:rPr>
                                <w:sz w:val="20"/>
                                <w:szCs w:val="20"/>
                                <w:lang w:val="it-CH"/>
                              </w:rPr>
                            </w:pPr>
                            <w:r w:rsidRPr="00CC7D70">
                              <w:rPr>
                                <w:sz w:val="20"/>
                                <w:szCs w:val="20"/>
                                <w:lang w:val="it-CH"/>
                              </w:rPr>
                              <w:t>RX (</w:t>
                            </w:r>
                            <w:proofErr w:type="spellStart"/>
                            <w:r w:rsidRPr="00CC7D70">
                              <w:rPr>
                                <w:sz w:val="20"/>
                                <w:szCs w:val="20"/>
                                <w:lang w:val="it-CH"/>
                              </w:rPr>
                              <w:t>OpenMV</w:t>
                            </w:r>
                            <w:proofErr w:type="spellEnd"/>
                            <w:r w:rsidRPr="00CC7D70">
                              <w:rPr>
                                <w:sz w:val="20"/>
                                <w:szCs w:val="20"/>
                                <w:lang w:val="it-CH"/>
                              </w:rPr>
                              <w:t>) → TX1 (Pin 18) (Arduino Mega)</w:t>
                            </w:r>
                          </w:p>
                          <w:p w14:paraId="43DD24E7" w14:textId="77777777" w:rsidR="00CC7D70" w:rsidRPr="00CC7D70" w:rsidRDefault="00CC7D70" w:rsidP="00CC7D70">
                            <w:pPr>
                              <w:rPr>
                                <w:sz w:val="20"/>
                                <w:szCs w:val="20"/>
                                <w:lang w:val="it-CH"/>
                              </w:rPr>
                            </w:pPr>
                            <w:r w:rsidRPr="00CC7D70">
                              <w:rPr>
                                <w:sz w:val="20"/>
                                <w:szCs w:val="20"/>
                                <w:lang w:val="it-CH"/>
                              </w:rPr>
                              <w:t>GND (</w:t>
                            </w:r>
                            <w:proofErr w:type="spellStart"/>
                            <w:r w:rsidRPr="00CC7D70">
                              <w:rPr>
                                <w:sz w:val="20"/>
                                <w:szCs w:val="20"/>
                                <w:lang w:val="it-CH"/>
                              </w:rPr>
                              <w:t>OpenMV</w:t>
                            </w:r>
                            <w:proofErr w:type="spellEnd"/>
                            <w:r w:rsidRPr="00CC7D70">
                              <w:rPr>
                                <w:sz w:val="20"/>
                                <w:szCs w:val="20"/>
                                <w:lang w:val="it-CH"/>
                              </w:rPr>
                              <w:t>) → GND (Arduino Mega)</w:t>
                            </w:r>
                          </w:p>
                          <w:p w14:paraId="15DD7834" w14:textId="77777777" w:rsidR="00CC7D70" w:rsidRPr="00CC7D70" w:rsidRDefault="00CC7D70" w:rsidP="00CC7D70">
                            <w:pPr>
                              <w:rPr>
                                <w:sz w:val="20"/>
                                <w:szCs w:val="20"/>
                                <w:lang w:val="it-CH"/>
                              </w:rPr>
                            </w:pPr>
                            <w:r w:rsidRPr="00CC7D70">
                              <w:rPr>
                                <w:sz w:val="20"/>
                                <w:szCs w:val="20"/>
                                <w:lang w:val="it-CH"/>
                              </w:rPr>
                              <w:t>VIN (</w:t>
                            </w:r>
                            <w:proofErr w:type="spellStart"/>
                            <w:r w:rsidRPr="00CC7D70">
                              <w:rPr>
                                <w:sz w:val="20"/>
                                <w:szCs w:val="20"/>
                                <w:lang w:val="it-CH"/>
                              </w:rPr>
                              <w:t>OpenMV</w:t>
                            </w:r>
                            <w:proofErr w:type="spellEnd"/>
                            <w:r w:rsidRPr="00CC7D70">
                              <w:rPr>
                                <w:sz w:val="20"/>
                                <w:szCs w:val="20"/>
                                <w:lang w:val="it-CH"/>
                              </w:rPr>
                              <w:t>) → 5V (Arduino Mega)</w:t>
                            </w:r>
                          </w:p>
                          <w:p w14:paraId="6C5924E6" w14:textId="77777777" w:rsidR="00CC7D70" w:rsidRPr="00CC7D70" w:rsidRDefault="00CC7D70" w:rsidP="00CC7D70">
                            <w:pPr>
                              <w:rPr>
                                <w:sz w:val="20"/>
                                <w:szCs w:val="20"/>
                                <w:lang w:val="it-CH"/>
                              </w:rPr>
                            </w:pPr>
                          </w:p>
                          <w:p w14:paraId="32E98CBB" w14:textId="77777777" w:rsidR="00CC7D70" w:rsidRPr="00CC7D70" w:rsidRDefault="00CC7D70" w:rsidP="00CC7D70">
                            <w:pPr>
                              <w:rPr>
                                <w:b/>
                                <w:bCs/>
                                <w:sz w:val="20"/>
                                <w:szCs w:val="20"/>
                                <w:u w:val="single"/>
                                <w:lang w:val="it-CH"/>
                              </w:rPr>
                            </w:pPr>
                            <w:r w:rsidRPr="00CC7D70">
                              <w:rPr>
                                <w:b/>
                                <w:bCs/>
                                <w:sz w:val="20"/>
                                <w:szCs w:val="20"/>
                                <w:u w:val="single"/>
                                <w:lang w:val="it-CH"/>
                              </w:rPr>
                              <w:t>Arduino Mega:</w:t>
                            </w:r>
                          </w:p>
                          <w:p w14:paraId="44C8C178" w14:textId="77777777" w:rsidR="00CC7D70" w:rsidRPr="00CC7D70" w:rsidRDefault="00CC7D70" w:rsidP="00CC7D70">
                            <w:pPr>
                              <w:rPr>
                                <w:sz w:val="20"/>
                                <w:szCs w:val="20"/>
                                <w:lang w:val="it-CH"/>
                              </w:rPr>
                            </w:pPr>
                            <w:r w:rsidRPr="00CC7D70">
                              <w:rPr>
                                <w:sz w:val="20"/>
                                <w:szCs w:val="20"/>
                                <w:lang w:val="it-CH"/>
                              </w:rPr>
                              <w:t>TX1 (Pin 18) → RX (</w:t>
                            </w:r>
                            <w:proofErr w:type="spellStart"/>
                            <w:r w:rsidRPr="00CC7D70">
                              <w:rPr>
                                <w:sz w:val="20"/>
                                <w:szCs w:val="20"/>
                                <w:lang w:val="it-CH"/>
                              </w:rPr>
                              <w:t>OpenMV</w:t>
                            </w:r>
                            <w:proofErr w:type="spellEnd"/>
                            <w:r w:rsidRPr="00CC7D70">
                              <w:rPr>
                                <w:sz w:val="20"/>
                                <w:szCs w:val="20"/>
                                <w:lang w:val="it-CH"/>
                              </w:rPr>
                              <w:t>)</w:t>
                            </w:r>
                          </w:p>
                          <w:p w14:paraId="64B2E2C5" w14:textId="77777777" w:rsidR="00CC7D70" w:rsidRPr="00CC7D70" w:rsidRDefault="00CC7D70" w:rsidP="00CC7D70">
                            <w:pPr>
                              <w:rPr>
                                <w:sz w:val="20"/>
                                <w:szCs w:val="20"/>
                                <w:lang w:val="it-CH"/>
                              </w:rPr>
                            </w:pPr>
                            <w:r w:rsidRPr="00CC7D70">
                              <w:rPr>
                                <w:sz w:val="20"/>
                                <w:szCs w:val="20"/>
                                <w:lang w:val="it-CH"/>
                              </w:rPr>
                              <w:t>RX1 (Pin 19) → TX (</w:t>
                            </w:r>
                            <w:proofErr w:type="spellStart"/>
                            <w:r w:rsidRPr="00CC7D70">
                              <w:rPr>
                                <w:sz w:val="20"/>
                                <w:szCs w:val="20"/>
                                <w:lang w:val="it-CH"/>
                              </w:rPr>
                              <w:t>OpenMV</w:t>
                            </w:r>
                            <w:proofErr w:type="spellEnd"/>
                            <w:r w:rsidRPr="00CC7D70">
                              <w:rPr>
                                <w:sz w:val="20"/>
                                <w:szCs w:val="20"/>
                                <w:lang w:val="it-CH"/>
                              </w:rPr>
                              <w:t>)</w:t>
                            </w:r>
                          </w:p>
                          <w:p w14:paraId="3DB29907" w14:textId="77777777" w:rsidR="00CC7D70" w:rsidRPr="00CC7D70" w:rsidRDefault="00CC7D70" w:rsidP="00CC7D70">
                            <w:pPr>
                              <w:rPr>
                                <w:sz w:val="20"/>
                                <w:szCs w:val="20"/>
                                <w:lang w:val="it-CH"/>
                              </w:rPr>
                            </w:pPr>
                            <w:r w:rsidRPr="00CC7D70">
                              <w:rPr>
                                <w:sz w:val="20"/>
                                <w:szCs w:val="20"/>
                                <w:lang w:val="it-CH"/>
                              </w:rPr>
                              <w:t>GND → GND (</w:t>
                            </w:r>
                            <w:proofErr w:type="spellStart"/>
                            <w:r w:rsidRPr="00CC7D70">
                              <w:rPr>
                                <w:sz w:val="20"/>
                                <w:szCs w:val="20"/>
                                <w:lang w:val="it-CH"/>
                              </w:rPr>
                              <w:t>OpenMV</w:t>
                            </w:r>
                            <w:proofErr w:type="spellEnd"/>
                            <w:r w:rsidRPr="00CC7D70">
                              <w:rPr>
                                <w:sz w:val="20"/>
                                <w:szCs w:val="20"/>
                                <w:lang w:val="it-CH"/>
                              </w:rPr>
                              <w:t>)</w:t>
                            </w:r>
                          </w:p>
                          <w:p w14:paraId="07A565E2" w14:textId="77777777" w:rsidR="00CC7D70" w:rsidRPr="00CC7D70" w:rsidRDefault="00CC7D70" w:rsidP="00CC7D70">
                            <w:pPr>
                              <w:rPr>
                                <w:sz w:val="20"/>
                                <w:szCs w:val="20"/>
                              </w:rPr>
                            </w:pPr>
                            <w:r w:rsidRPr="00CC7D70">
                              <w:rPr>
                                <w:sz w:val="20"/>
                                <w:szCs w:val="20"/>
                              </w:rPr>
                              <w:t>5V → VIN (</w:t>
                            </w:r>
                            <w:proofErr w:type="spellStart"/>
                            <w:r w:rsidRPr="00CC7D70">
                              <w:rPr>
                                <w:sz w:val="20"/>
                                <w:szCs w:val="20"/>
                              </w:rPr>
                              <w:t>OpenMV</w:t>
                            </w:r>
                            <w:proofErr w:type="spellEnd"/>
                            <w:r w:rsidRPr="00CC7D70">
                              <w:rPr>
                                <w:sz w:val="20"/>
                                <w:szCs w:val="20"/>
                              </w:rPr>
                              <w:t>)</w:t>
                            </w:r>
                          </w:p>
                          <w:p w14:paraId="6F423563" w14:textId="77777777" w:rsidR="00CC7D70" w:rsidRPr="00CC7D70" w:rsidRDefault="00CC7D70" w:rsidP="00CC7D70">
                            <w:pPr>
                              <w:rPr>
                                <w:sz w:val="20"/>
                                <w:szCs w:val="20"/>
                              </w:rPr>
                            </w:pPr>
                            <w:r w:rsidRPr="00CC7D70">
                              <w:rPr>
                                <w:sz w:val="20"/>
                                <w:szCs w:val="20"/>
                              </w:rPr>
                              <w:t>GND → GND (Dobot Magician)</w:t>
                            </w:r>
                          </w:p>
                          <w:p w14:paraId="5A071033" w14:textId="77777777" w:rsidR="00CC7D70" w:rsidRPr="00CC7D70" w:rsidRDefault="00CC7D70" w:rsidP="00CC7D70">
                            <w:pPr>
                              <w:rPr>
                                <w:sz w:val="20"/>
                                <w:szCs w:val="20"/>
                              </w:rPr>
                            </w:pPr>
                            <w:r w:rsidRPr="00CC7D70">
                              <w:rPr>
                                <w:sz w:val="20"/>
                                <w:szCs w:val="20"/>
                              </w:rPr>
                              <w:t>TX2 (Pin 16) → RX (Dobot Magician)</w:t>
                            </w:r>
                          </w:p>
                          <w:p w14:paraId="5C054A78" w14:textId="77777777" w:rsidR="00CC7D70" w:rsidRPr="00CC7D70" w:rsidRDefault="00CC7D70" w:rsidP="00CC7D70">
                            <w:pPr>
                              <w:rPr>
                                <w:sz w:val="20"/>
                                <w:szCs w:val="20"/>
                              </w:rPr>
                            </w:pPr>
                            <w:r w:rsidRPr="00CC7D70">
                              <w:rPr>
                                <w:sz w:val="20"/>
                                <w:szCs w:val="20"/>
                              </w:rPr>
                              <w:t>RX2 (Pin 17) → TX (Dobot Magician)</w:t>
                            </w:r>
                          </w:p>
                          <w:p w14:paraId="5206C48B" w14:textId="77777777" w:rsidR="00CC7D70" w:rsidRPr="00CC7D70" w:rsidRDefault="00CC7D70" w:rsidP="00CC7D70">
                            <w:pPr>
                              <w:rPr>
                                <w:sz w:val="20"/>
                                <w:szCs w:val="20"/>
                              </w:rPr>
                            </w:pPr>
                            <w:r w:rsidRPr="00CC7D70">
                              <w:rPr>
                                <w:sz w:val="20"/>
                                <w:szCs w:val="20"/>
                              </w:rPr>
                              <w:t>Pin 6 → Servo Motor Signal Pin</w:t>
                            </w:r>
                          </w:p>
                          <w:p w14:paraId="68AEF85D" w14:textId="77777777" w:rsidR="00CC7D70" w:rsidRPr="00CC7D70" w:rsidRDefault="00CC7D70" w:rsidP="00CC7D70">
                            <w:pPr>
                              <w:rPr>
                                <w:sz w:val="20"/>
                                <w:szCs w:val="20"/>
                              </w:rPr>
                            </w:pPr>
                            <w:r w:rsidRPr="00CC7D70">
                              <w:rPr>
                                <w:sz w:val="20"/>
                                <w:szCs w:val="20"/>
                              </w:rPr>
                              <w:t>GND → GND (Servo Motor)</w:t>
                            </w:r>
                          </w:p>
                          <w:p w14:paraId="1B7AE8E5" w14:textId="77777777" w:rsidR="00CC7D70" w:rsidRPr="00CC7D70" w:rsidRDefault="00CC7D70" w:rsidP="00CC7D70">
                            <w:pPr>
                              <w:rPr>
                                <w:sz w:val="20"/>
                                <w:szCs w:val="20"/>
                              </w:rPr>
                            </w:pPr>
                            <w:r w:rsidRPr="00CC7D70">
                              <w:rPr>
                                <w:sz w:val="20"/>
                                <w:szCs w:val="20"/>
                              </w:rPr>
                              <w:t>5V → 5V (Servo Motor)</w:t>
                            </w:r>
                          </w:p>
                          <w:p w14:paraId="55455C40" w14:textId="77777777" w:rsidR="00CC7D70" w:rsidRPr="00CC7D70" w:rsidRDefault="00CC7D70" w:rsidP="00CC7D70">
                            <w:pPr>
                              <w:rPr>
                                <w:sz w:val="20"/>
                                <w:szCs w:val="20"/>
                              </w:rPr>
                            </w:pPr>
                          </w:p>
                          <w:p w14:paraId="60F0F2E4" w14:textId="77777777" w:rsidR="00CC7D70" w:rsidRPr="00CC7D70" w:rsidRDefault="00CC7D70" w:rsidP="00CC7D70">
                            <w:pPr>
                              <w:rPr>
                                <w:b/>
                                <w:bCs/>
                                <w:sz w:val="20"/>
                                <w:szCs w:val="20"/>
                                <w:u w:val="single"/>
                              </w:rPr>
                            </w:pPr>
                            <w:r w:rsidRPr="00CC7D70">
                              <w:rPr>
                                <w:b/>
                                <w:bCs/>
                                <w:sz w:val="20"/>
                                <w:szCs w:val="20"/>
                                <w:u w:val="single"/>
                              </w:rPr>
                              <w:t>Dobot Magician:</w:t>
                            </w:r>
                          </w:p>
                          <w:p w14:paraId="16A30765" w14:textId="77777777" w:rsidR="00CC7D70" w:rsidRPr="00CC7D70" w:rsidRDefault="00CC7D70" w:rsidP="00CC7D70">
                            <w:pPr>
                              <w:rPr>
                                <w:sz w:val="20"/>
                                <w:szCs w:val="20"/>
                              </w:rPr>
                            </w:pPr>
                            <w:r w:rsidRPr="00CC7D70">
                              <w:rPr>
                                <w:sz w:val="20"/>
                                <w:szCs w:val="20"/>
                              </w:rPr>
                              <w:t>TX (Dobot) → RX0 (Pin 0) (Arduino Mega)</w:t>
                            </w:r>
                          </w:p>
                          <w:p w14:paraId="075F7D1F" w14:textId="77777777" w:rsidR="00CC7D70" w:rsidRPr="00CC7D70" w:rsidRDefault="00CC7D70" w:rsidP="00CC7D70">
                            <w:pPr>
                              <w:rPr>
                                <w:sz w:val="20"/>
                                <w:szCs w:val="20"/>
                                <w:lang w:val="it-CH"/>
                              </w:rPr>
                            </w:pPr>
                            <w:r w:rsidRPr="00CC7D70">
                              <w:rPr>
                                <w:sz w:val="20"/>
                                <w:szCs w:val="20"/>
                                <w:lang w:val="it-CH"/>
                              </w:rPr>
                              <w:t>RX (</w:t>
                            </w:r>
                            <w:proofErr w:type="spellStart"/>
                            <w:r w:rsidRPr="00CC7D70">
                              <w:rPr>
                                <w:sz w:val="20"/>
                                <w:szCs w:val="20"/>
                                <w:lang w:val="it-CH"/>
                              </w:rPr>
                              <w:t>Dobot</w:t>
                            </w:r>
                            <w:proofErr w:type="spellEnd"/>
                            <w:r w:rsidRPr="00CC7D70">
                              <w:rPr>
                                <w:sz w:val="20"/>
                                <w:szCs w:val="20"/>
                                <w:lang w:val="it-CH"/>
                              </w:rPr>
                              <w:t>) → TX0 (Pin 1) (Arduino Mega)</w:t>
                            </w:r>
                          </w:p>
                          <w:p w14:paraId="754FB00D" w14:textId="77777777" w:rsidR="00CC7D70" w:rsidRPr="00CC7D70" w:rsidRDefault="00CC7D70" w:rsidP="00CC7D70">
                            <w:pPr>
                              <w:rPr>
                                <w:sz w:val="20"/>
                                <w:szCs w:val="20"/>
                                <w:lang w:val="it-CH"/>
                              </w:rPr>
                            </w:pPr>
                            <w:r w:rsidRPr="00CC7D70">
                              <w:rPr>
                                <w:sz w:val="20"/>
                                <w:szCs w:val="20"/>
                                <w:lang w:val="it-CH"/>
                              </w:rPr>
                              <w:t>GND (</w:t>
                            </w:r>
                            <w:proofErr w:type="spellStart"/>
                            <w:r w:rsidRPr="00CC7D70">
                              <w:rPr>
                                <w:sz w:val="20"/>
                                <w:szCs w:val="20"/>
                                <w:lang w:val="it-CH"/>
                              </w:rPr>
                              <w:t>Dobot</w:t>
                            </w:r>
                            <w:proofErr w:type="spellEnd"/>
                            <w:r w:rsidRPr="00CC7D70">
                              <w:rPr>
                                <w:sz w:val="20"/>
                                <w:szCs w:val="20"/>
                                <w:lang w:val="it-CH"/>
                              </w:rPr>
                              <w:t>) → GND (Arduino Mega)</w:t>
                            </w:r>
                          </w:p>
                          <w:p w14:paraId="727CE387" w14:textId="0663EAC4" w:rsidR="00CC7D70" w:rsidRPr="00CC7D70" w:rsidRDefault="00CC7D70" w:rsidP="00CC7D70">
                            <w:pPr>
                              <w:rPr>
                                <w:sz w:val="20"/>
                                <w:szCs w:val="20"/>
                                <w:lang w:val="it-CH"/>
                              </w:rPr>
                            </w:pPr>
                            <w:r w:rsidRPr="00CC7D70">
                              <w:rPr>
                                <w:sz w:val="20"/>
                                <w:szCs w:val="20"/>
                                <w:lang w:val="it-CH"/>
                              </w:rPr>
                              <w:t>5V (</w:t>
                            </w:r>
                            <w:proofErr w:type="spellStart"/>
                            <w:r w:rsidRPr="00CC7D70">
                              <w:rPr>
                                <w:sz w:val="20"/>
                                <w:szCs w:val="20"/>
                                <w:lang w:val="it-CH"/>
                              </w:rPr>
                              <w:t>Dobot</w:t>
                            </w:r>
                            <w:proofErr w:type="spellEnd"/>
                            <w:r w:rsidRPr="00CC7D70">
                              <w:rPr>
                                <w:sz w:val="20"/>
                                <w:szCs w:val="20"/>
                                <w:lang w:val="it-CH"/>
                              </w:rPr>
                              <w:t>) → 5V (Arduino Mega)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1BD2ED" id="_x0000_t202" coordsize="21600,21600" o:spt="202" path="m,l,21600r21600,l21600,xe">
                <v:stroke joinstyle="miter"/>
                <v:path gradientshapeok="t" o:connecttype="rect"/>
              </v:shapetype>
              <v:shape id="Casella di testo 2" o:spid="_x0000_s1026" type="#_x0000_t202" style="position:absolute;left:0;text-align:left;margin-left:365.8pt;margin-top:7.2pt;width:228.05pt;height:271.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" strokecolor="white [3212]">
                <v:textbox>
                  <w:txbxContent>
                    <w:p w14:paraId="535B4B2D" w14:textId="42320C83" w:rsidR="00CC7D70" w:rsidRPr="00CC7D70" w:rsidRDefault="00CC7D70" w:rsidP="00CC7D70">
                      <w:pPr>
                        <w:rPr>
                          <w:b/>
                          <w:bCs/>
                          <w:sz w:val="20"/>
                          <w:szCs w:val="20"/>
                          <w:u w:val="single"/>
                          <w:lang w:val="it-CH"/>
                        </w:rPr>
                      </w:pPr>
                      <w:r w:rsidRPr="00CC7D70">
                        <w:rPr>
                          <w:b/>
                          <w:bCs/>
                          <w:sz w:val="20"/>
                          <w:szCs w:val="20"/>
                          <w:u w:val="single"/>
                          <w:lang w:val="it-CH"/>
                        </w:rPr>
                        <w:t>OpenMV Camera:</w:t>
                      </w:r>
                    </w:p>
                    <w:p w14:paraId="705FDA7B" w14:textId="77777777" w:rsidR="00CC7D70" w:rsidRPr="00CC7D70" w:rsidRDefault="00CC7D70" w:rsidP="00CC7D70">
                      <w:pPr>
                        <w:rPr>
                          <w:sz w:val="20"/>
                          <w:szCs w:val="20"/>
                          <w:lang w:val="it-CH"/>
                        </w:rPr>
                      </w:pPr>
                      <w:r w:rsidRPr="00CC7D70">
                        <w:rPr>
                          <w:sz w:val="20"/>
                          <w:szCs w:val="20"/>
                          <w:lang w:val="it-CH"/>
                        </w:rPr>
                        <w:t>TX (OpenMV) → RX1 (Pin 19) (Arduino Mega)</w:t>
                      </w:r>
                    </w:p>
                    <w:p w14:paraId="284D986C" w14:textId="77777777" w:rsidR="00CC7D70" w:rsidRPr="00CC7D70" w:rsidRDefault="00CC7D70" w:rsidP="00CC7D70">
                      <w:pPr>
                        <w:rPr>
                          <w:sz w:val="20"/>
                          <w:szCs w:val="20"/>
                          <w:lang w:val="it-CH"/>
                        </w:rPr>
                      </w:pPr>
                      <w:r w:rsidRPr="00CC7D70">
                        <w:rPr>
                          <w:sz w:val="20"/>
                          <w:szCs w:val="20"/>
                          <w:lang w:val="it-CH"/>
                        </w:rPr>
                        <w:t>RX (OpenMV) → TX1 (Pin 18) (Arduino Mega)</w:t>
                      </w:r>
                    </w:p>
                    <w:p w14:paraId="43DD24E7" w14:textId="77777777" w:rsidR="00CC7D70" w:rsidRPr="00CC7D70" w:rsidRDefault="00CC7D70" w:rsidP="00CC7D70">
                      <w:pPr>
                        <w:rPr>
                          <w:sz w:val="20"/>
                          <w:szCs w:val="20"/>
                          <w:lang w:val="it-CH"/>
                        </w:rPr>
                      </w:pPr>
                      <w:r w:rsidRPr="00CC7D70">
                        <w:rPr>
                          <w:sz w:val="20"/>
                          <w:szCs w:val="20"/>
                          <w:lang w:val="it-CH"/>
                        </w:rPr>
                        <w:t>GND (OpenMV) → GND (Arduino Mega)</w:t>
                      </w:r>
                    </w:p>
                    <w:p w14:paraId="15DD7834" w14:textId="77777777" w:rsidR="00CC7D70" w:rsidRPr="00CC7D70" w:rsidRDefault="00CC7D70" w:rsidP="00CC7D70">
                      <w:pPr>
                        <w:rPr>
                          <w:sz w:val="20"/>
                          <w:szCs w:val="20"/>
                          <w:lang w:val="it-CH"/>
                        </w:rPr>
                      </w:pPr>
                      <w:r w:rsidRPr="00CC7D70">
                        <w:rPr>
                          <w:sz w:val="20"/>
                          <w:szCs w:val="20"/>
                          <w:lang w:val="it-CH"/>
                        </w:rPr>
                        <w:t>VIN (OpenMV) → 5V (Arduino Mega)</w:t>
                      </w:r>
                    </w:p>
                    <w:p w14:paraId="6C5924E6" w14:textId="77777777" w:rsidR="00CC7D70" w:rsidRPr="00CC7D70" w:rsidRDefault="00CC7D70" w:rsidP="00CC7D70">
                      <w:pPr>
                        <w:rPr>
                          <w:sz w:val="20"/>
                          <w:szCs w:val="20"/>
                          <w:lang w:val="it-CH"/>
                        </w:rPr>
                      </w:pPr>
                    </w:p>
                    <w:p w14:paraId="32E98CBB" w14:textId="77777777" w:rsidR="00CC7D70" w:rsidRPr="00CC7D70" w:rsidRDefault="00CC7D70" w:rsidP="00CC7D70">
                      <w:pPr>
                        <w:rPr>
                          <w:b/>
                          <w:bCs/>
                          <w:sz w:val="20"/>
                          <w:szCs w:val="20"/>
                          <w:u w:val="single"/>
                          <w:lang w:val="it-CH"/>
                        </w:rPr>
                      </w:pPr>
                      <w:r w:rsidRPr="00CC7D70">
                        <w:rPr>
                          <w:b/>
                          <w:bCs/>
                          <w:sz w:val="20"/>
                          <w:szCs w:val="20"/>
                          <w:u w:val="single"/>
                          <w:lang w:val="it-CH"/>
                        </w:rPr>
                        <w:t>Arduino Mega:</w:t>
                      </w:r>
                    </w:p>
                    <w:p w14:paraId="44C8C178" w14:textId="77777777" w:rsidR="00CC7D70" w:rsidRPr="00CC7D70" w:rsidRDefault="00CC7D70" w:rsidP="00CC7D70">
                      <w:pPr>
                        <w:rPr>
                          <w:sz w:val="20"/>
                          <w:szCs w:val="20"/>
                          <w:lang w:val="it-CH"/>
                        </w:rPr>
                      </w:pPr>
                      <w:r w:rsidRPr="00CC7D70">
                        <w:rPr>
                          <w:sz w:val="20"/>
                          <w:szCs w:val="20"/>
                          <w:lang w:val="it-CH"/>
                        </w:rPr>
                        <w:t>TX1 (Pin 18) → RX (OpenMV)</w:t>
                      </w:r>
                    </w:p>
                    <w:p w14:paraId="64B2E2C5" w14:textId="77777777" w:rsidR="00CC7D70" w:rsidRPr="00CC7D70" w:rsidRDefault="00CC7D70" w:rsidP="00CC7D70">
                      <w:pPr>
                        <w:rPr>
                          <w:sz w:val="20"/>
                          <w:szCs w:val="20"/>
                          <w:lang w:val="it-CH"/>
                        </w:rPr>
                      </w:pPr>
                      <w:r w:rsidRPr="00CC7D70">
                        <w:rPr>
                          <w:sz w:val="20"/>
                          <w:szCs w:val="20"/>
                          <w:lang w:val="it-CH"/>
                        </w:rPr>
                        <w:t>RX1 (Pin 19) → TX (OpenMV)</w:t>
                      </w:r>
                    </w:p>
                    <w:p w14:paraId="3DB29907" w14:textId="77777777" w:rsidR="00CC7D70" w:rsidRPr="00CC7D70" w:rsidRDefault="00CC7D70" w:rsidP="00CC7D70">
                      <w:pPr>
                        <w:rPr>
                          <w:sz w:val="20"/>
                          <w:szCs w:val="20"/>
                          <w:lang w:val="it-CH"/>
                        </w:rPr>
                      </w:pPr>
                      <w:r w:rsidRPr="00CC7D70">
                        <w:rPr>
                          <w:sz w:val="20"/>
                          <w:szCs w:val="20"/>
                          <w:lang w:val="it-CH"/>
                        </w:rPr>
                        <w:t>GND → GND (OpenMV)</w:t>
                      </w:r>
                    </w:p>
                    <w:p w14:paraId="07A565E2" w14:textId="77777777" w:rsidR="00CC7D70" w:rsidRPr="00CC7D70" w:rsidRDefault="00CC7D70" w:rsidP="00CC7D70">
                      <w:pPr>
                        <w:rPr>
                          <w:sz w:val="20"/>
                          <w:szCs w:val="20"/>
                        </w:rPr>
                      </w:pPr>
                      <w:r w:rsidRPr="00CC7D70">
                        <w:rPr>
                          <w:sz w:val="20"/>
                          <w:szCs w:val="20"/>
                        </w:rPr>
                        <w:t>5V → VIN (OpenMV)</w:t>
                      </w:r>
                    </w:p>
                    <w:p w14:paraId="6F423563" w14:textId="77777777" w:rsidR="00CC7D70" w:rsidRPr="00CC7D70" w:rsidRDefault="00CC7D70" w:rsidP="00CC7D70">
                      <w:pPr>
                        <w:rPr>
                          <w:sz w:val="20"/>
                          <w:szCs w:val="20"/>
                        </w:rPr>
                      </w:pPr>
                      <w:r w:rsidRPr="00CC7D70">
                        <w:rPr>
                          <w:sz w:val="20"/>
                          <w:szCs w:val="20"/>
                        </w:rPr>
                        <w:t>GND → GND (Dobot Magician)</w:t>
                      </w:r>
                    </w:p>
                    <w:p w14:paraId="5A071033" w14:textId="77777777" w:rsidR="00CC7D70" w:rsidRPr="00CC7D70" w:rsidRDefault="00CC7D70" w:rsidP="00CC7D70">
                      <w:pPr>
                        <w:rPr>
                          <w:sz w:val="20"/>
                          <w:szCs w:val="20"/>
                        </w:rPr>
                      </w:pPr>
                      <w:r w:rsidRPr="00CC7D70">
                        <w:rPr>
                          <w:sz w:val="20"/>
                          <w:szCs w:val="20"/>
                        </w:rPr>
                        <w:t>TX2 (Pin 16) → RX (Dobot Magician)</w:t>
                      </w:r>
                    </w:p>
                    <w:p w14:paraId="5C054A78" w14:textId="77777777" w:rsidR="00CC7D70" w:rsidRPr="00CC7D70" w:rsidRDefault="00CC7D70" w:rsidP="00CC7D70">
                      <w:pPr>
                        <w:rPr>
                          <w:sz w:val="20"/>
                          <w:szCs w:val="20"/>
                        </w:rPr>
                      </w:pPr>
                      <w:r w:rsidRPr="00CC7D70">
                        <w:rPr>
                          <w:sz w:val="20"/>
                          <w:szCs w:val="20"/>
                        </w:rPr>
                        <w:t>RX2 (Pin 17) → TX (Dobot Magician)</w:t>
                      </w:r>
                    </w:p>
                    <w:p w14:paraId="5206C48B" w14:textId="77777777" w:rsidR="00CC7D70" w:rsidRPr="00CC7D70" w:rsidRDefault="00CC7D70" w:rsidP="00CC7D70">
                      <w:pPr>
                        <w:rPr>
                          <w:sz w:val="20"/>
                          <w:szCs w:val="20"/>
                        </w:rPr>
                      </w:pPr>
                      <w:r w:rsidRPr="00CC7D70">
                        <w:rPr>
                          <w:sz w:val="20"/>
                          <w:szCs w:val="20"/>
                        </w:rPr>
                        <w:t>Pin 6 → Servo Motor Signal Pin</w:t>
                      </w:r>
                    </w:p>
                    <w:p w14:paraId="68AEF85D" w14:textId="77777777" w:rsidR="00CC7D70" w:rsidRPr="00CC7D70" w:rsidRDefault="00CC7D70" w:rsidP="00CC7D70">
                      <w:pPr>
                        <w:rPr>
                          <w:sz w:val="20"/>
                          <w:szCs w:val="20"/>
                        </w:rPr>
                      </w:pPr>
                      <w:r w:rsidRPr="00CC7D70">
                        <w:rPr>
                          <w:sz w:val="20"/>
                          <w:szCs w:val="20"/>
                        </w:rPr>
                        <w:t>GND → GND (Servo Motor)</w:t>
                      </w:r>
                    </w:p>
                    <w:p w14:paraId="1B7AE8E5" w14:textId="77777777" w:rsidR="00CC7D70" w:rsidRPr="00CC7D70" w:rsidRDefault="00CC7D70" w:rsidP="00CC7D70">
                      <w:pPr>
                        <w:rPr>
                          <w:sz w:val="20"/>
                          <w:szCs w:val="20"/>
                        </w:rPr>
                      </w:pPr>
                      <w:r w:rsidRPr="00CC7D70">
                        <w:rPr>
                          <w:sz w:val="20"/>
                          <w:szCs w:val="20"/>
                        </w:rPr>
                        <w:t>5V → 5V (Servo Motor)</w:t>
                      </w:r>
                    </w:p>
                    <w:p w14:paraId="55455C40" w14:textId="77777777" w:rsidR="00CC7D70" w:rsidRPr="00CC7D70" w:rsidRDefault="00CC7D70" w:rsidP="00CC7D70">
                      <w:pPr>
                        <w:rPr>
                          <w:sz w:val="20"/>
                          <w:szCs w:val="20"/>
                        </w:rPr>
                      </w:pPr>
                    </w:p>
                    <w:p w14:paraId="60F0F2E4" w14:textId="77777777" w:rsidR="00CC7D70" w:rsidRPr="00CC7D70" w:rsidRDefault="00CC7D70" w:rsidP="00CC7D70">
                      <w:pPr>
                        <w:rPr>
                          <w:b/>
                          <w:bCs/>
                          <w:sz w:val="20"/>
                          <w:szCs w:val="20"/>
                          <w:u w:val="single"/>
                        </w:rPr>
                      </w:pPr>
                      <w:r w:rsidRPr="00CC7D70">
                        <w:rPr>
                          <w:b/>
                          <w:bCs/>
                          <w:sz w:val="20"/>
                          <w:szCs w:val="20"/>
                          <w:u w:val="single"/>
                        </w:rPr>
                        <w:t>Dobot Magician:</w:t>
                      </w:r>
                    </w:p>
                    <w:p w14:paraId="16A30765" w14:textId="77777777" w:rsidR="00CC7D70" w:rsidRPr="00CC7D70" w:rsidRDefault="00CC7D70" w:rsidP="00CC7D70">
                      <w:pPr>
                        <w:rPr>
                          <w:sz w:val="20"/>
                          <w:szCs w:val="20"/>
                        </w:rPr>
                      </w:pPr>
                      <w:r w:rsidRPr="00CC7D70">
                        <w:rPr>
                          <w:sz w:val="20"/>
                          <w:szCs w:val="20"/>
                        </w:rPr>
                        <w:t>TX (Dobot) → RX0 (Pin 0) (Arduino Mega)</w:t>
                      </w:r>
                    </w:p>
                    <w:p w14:paraId="075F7D1F" w14:textId="77777777" w:rsidR="00CC7D70" w:rsidRPr="00CC7D70" w:rsidRDefault="00CC7D70" w:rsidP="00CC7D70">
                      <w:pPr>
                        <w:rPr>
                          <w:sz w:val="20"/>
                          <w:szCs w:val="20"/>
                          <w:lang w:val="it-CH"/>
                        </w:rPr>
                      </w:pPr>
                      <w:r w:rsidRPr="00CC7D70">
                        <w:rPr>
                          <w:sz w:val="20"/>
                          <w:szCs w:val="20"/>
                          <w:lang w:val="it-CH"/>
                        </w:rPr>
                        <w:t>RX (Dobot) → TX0 (Pin 1) (Arduino Mega)</w:t>
                      </w:r>
                    </w:p>
                    <w:p w14:paraId="754FB00D" w14:textId="77777777" w:rsidR="00CC7D70" w:rsidRPr="00CC7D70" w:rsidRDefault="00CC7D70" w:rsidP="00CC7D70">
                      <w:pPr>
                        <w:rPr>
                          <w:sz w:val="20"/>
                          <w:szCs w:val="20"/>
                          <w:lang w:val="it-CH"/>
                        </w:rPr>
                      </w:pPr>
                      <w:r w:rsidRPr="00CC7D70">
                        <w:rPr>
                          <w:sz w:val="20"/>
                          <w:szCs w:val="20"/>
                          <w:lang w:val="it-CH"/>
                        </w:rPr>
                        <w:t>GND (Dobot) → GND (Arduino Mega)</w:t>
                      </w:r>
                    </w:p>
                    <w:p w14:paraId="727CE387" w14:textId="0663EAC4" w:rsidR="00CC7D70" w:rsidRPr="00CC7D70" w:rsidRDefault="00CC7D70" w:rsidP="00CC7D70">
                      <w:pPr>
                        <w:rPr>
                          <w:sz w:val="20"/>
                          <w:szCs w:val="20"/>
                          <w:lang w:val="it-CH"/>
                        </w:rPr>
                      </w:pPr>
                      <w:r w:rsidRPr="00CC7D70">
                        <w:rPr>
                          <w:sz w:val="20"/>
                          <w:szCs w:val="20"/>
                          <w:lang w:val="it-CH"/>
                        </w:rPr>
                        <w:t>5V (Dobot) → 5V (Arduino Mega)</w:t>
                      </w:r>
                    </w:p>
                  </w:txbxContent>
                </v:textbox>
                <w10:wrap type="square" anchorx="page"/>
              </v:shape>
            </w:pict>
          </mc:Fallback>
        </mc:AlternateContent>
      </w:r>
      <w:r w:rsidR="005E6492">
        <w:t>Arduino Board</w:t>
      </w:r>
      <w:bookmarkEnd w:id="4"/>
    </w:p>
    <w:p w14:paraId="3B3988B5" w14:textId="183ED0A4" w:rsidR="00CC7D70" w:rsidRDefault="00CC7D70" w:rsidP="006F3A98">
      <w:pPr>
        <w:pStyle w:val="Corpotesto"/>
      </w:pPr>
      <w:r>
        <w:rPr>
          <w:noProof/>
        </w:rPr>
        <w:drawing>
          <wp:anchor distT="0" distB="0" distL="114300" distR="114300" simplePos="0" relativeHeight="251659264" behindDoc="0" locked="0" layoutInCell="1" allowOverlap="1" wp14:anchorId="1A178EC1" wp14:editId="3CD6E1D8">
            <wp:simplePos x="0" y="0"/>
            <wp:positionH relativeFrom="margin">
              <wp:align>left</wp:align>
            </wp:positionH>
            <wp:positionV relativeFrom="paragraph">
              <wp:posOffset>47746</wp:posOffset>
            </wp:positionV>
            <wp:extent cx="1752018" cy="1752018"/>
            <wp:effectExtent l="0" t="0" r="635" b="635"/>
            <wp:wrapSquare wrapText="bothSides"/>
            <wp:docPr id="278793826" name="Immagine 2" descr="Arduino Mega 2560 Rev3 | The Pi 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Mega 2560 Rev3 | The Pi H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018" cy="1752018"/>
                    </a:xfrm>
                    <a:prstGeom prst="rect">
                      <a:avLst/>
                    </a:prstGeom>
                    <a:noFill/>
                    <a:ln>
                      <a:noFill/>
                    </a:ln>
                  </pic:spPr>
                </pic:pic>
              </a:graphicData>
            </a:graphic>
          </wp:anchor>
        </w:drawing>
      </w:r>
    </w:p>
    <w:p w14:paraId="3A001B66" w14:textId="243D4CD3" w:rsidR="00FF449C" w:rsidRDefault="00FF449C" w:rsidP="006F3A98">
      <w:pPr>
        <w:pStyle w:val="Corpotesto"/>
      </w:pPr>
      <w:r>
        <w:t xml:space="preserve">We have specifically opted for an Arduino MEGA 2560 board because of the limitations of the libraries to control the Dobot that we found, the processor found on this board is the only one supported, given </w:t>
      </w:r>
      <w:r w:rsidR="0097102A">
        <w:t>its</w:t>
      </w:r>
      <w:r>
        <w:t xml:space="preserve"> architecture.</w:t>
      </w:r>
    </w:p>
    <w:p w14:paraId="50666D13" w14:textId="77777777" w:rsidR="00CC7D70" w:rsidRDefault="00CC7D70" w:rsidP="006F3A98">
      <w:pPr>
        <w:pStyle w:val="Corpotesto"/>
      </w:pPr>
    </w:p>
    <w:p w14:paraId="0D25C12A" w14:textId="77777777" w:rsidR="00CC7D70" w:rsidRDefault="00CC7D70" w:rsidP="006F3A98">
      <w:pPr>
        <w:pStyle w:val="Corpotesto"/>
      </w:pPr>
    </w:p>
    <w:p w14:paraId="0CAD0600" w14:textId="10C06426" w:rsidR="00796A18" w:rsidRDefault="00FF449C" w:rsidP="006F3A98">
      <w:pPr>
        <w:pStyle w:val="Corpotesto"/>
      </w:pPr>
      <w:r>
        <w:t xml:space="preserve">The programmed board </w:t>
      </w:r>
      <w:r w:rsidRPr="00FF449C">
        <w:t>acts as an intermediary</w:t>
      </w:r>
      <w:r>
        <w:t xml:space="preserve"> between the Dobot, the Camera and the servo motor used to compress the pipette</w:t>
      </w:r>
      <w:r w:rsidR="00CC7D70">
        <w:t xml:space="preserve">, the program receives the coordinates from the camera and converts them. After adapting them to the robot </w:t>
      </w:r>
      <w:r w:rsidR="00977A10">
        <w:t>C</w:t>
      </w:r>
      <w:r w:rsidR="00B3622D">
        <w:t>artesian</w:t>
      </w:r>
      <w:r w:rsidR="00796A18">
        <w:t>’ coordinates, it uses the “</w:t>
      </w:r>
      <w:proofErr w:type="spellStart"/>
      <w:r w:rsidR="00796A18">
        <w:t>new_dobot_api</w:t>
      </w:r>
      <w:proofErr w:type="spellEnd"/>
      <w:r w:rsidR="00796A18">
        <w:t>” package containing functions</w:t>
      </w:r>
      <w:r w:rsidR="00761AC1">
        <w:t xml:space="preserve"> and methods</w:t>
      </w:r>
      <w:r w:rsidR="00796A18">
        <w:t xml:space="preserve"> to make the Arduino connect to the serial port found on the back of the Dobot and sends commands to move the robot to the desired position. The board also receives the radius of the sample holder, this information will be used to determine the robot’s arm height</w:t>
      </w:r>
      <w:r w:rsidR="005836FA">
        <w:t xml:space="preserve">, when the radius found is the </w:t>
      </w:r>
      <w:r w:rsidR="009A4469">
        <w:t>one wanted</w:t>
      </w:r>
      <w:r w:rsidR="000B6C25">
        <w:t>, therefore the height is correct,</w:t>
      </w:r>
      <w:r w:rsidR="005836FA">
        <w:t xml:space="preserve"> the pipette will activate.</w:t>
      </w:r>
    </w:p>
    <w:p w14:paraId="2A6E78EE" w14:textId="77777777" w:rsidR="00CC7D70" w:rsidRDefault="00CC7D70" w:rsidP="006F3A98">
      <w:pPr>
        <w:pStyle w:val="Corpotesto"/>
      </w:pPr>
    </w:p>
    <w:p w14:paraId="4BC5120E" w14:textId="77777777" w:rsidR="00796A18" w:rsidRDefault="00796A18" w:rsidP="00796A18">
      <w:pPr>
        <w:pStyle w:val="Titolo2"/>
      </w:pPr>
      <w:bookmarkStart w:id="5" w:name="_Toc172886021"/>
      <w:r>
        <w:t>Dobot magician</w:t>
      </w:r>
      <w:bookmarkEnd w:id="5"/>
    </w:p>
    <w:p w14:paraId="1E07DCDA" w14:textId="77777777" w:rsidR="005836FA" w:rsidRDefault="00796A18" w:rsidP="00796A18">
      <w:pPr>
        <w:rPr>
          <w:sz w:val="20"/>
          <w:szCs w:val="20"/>
        </w:rPr>
      </w:pPr>
      <w:r w:rsidRPr="00796A18">
        <w:rPr>
          <w:noProof/>
          <w:sz w:val="20"/>
          <w:szCs w:val="20"/>
        </w:rPr>
        <w:drawing>
          <wp:anchor distT="0" distB="0" distL="114300" distR="114300" simplePos="0" relativeHeight="251662336" behindDoc="0" locked="0" layoutInCell="1" allowOverlap="1" wp14:anchorId="50F64602" wp14:editId="2CAB7F80">
            <wp:simplePos x="1269580" y="1141111"/>
            <wp:positionH relativeFrom="column">
              <wp:align>left</wp:align>
            </wp:positionH>
            <wp:positionV relativeFrom="paragraph">
              <wp:align>top</wp:align>
            </wp:positionV>
            <wp:extent cx="1806129" cy="1806129"/>
            <wp:effectExtent l="0" t="0" r="3810" b="3810"/>
            <wp:wrapSquare wrapText="bothSides"/>
            <wp:docPr id="1260752660" name="Immagine 3" descr="Dobot Robotic Arm - Magici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bot Robotic Arm - Magicia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6129" cy="1806129"/>
                    </a:xfrm>
                    <a:prstGeom prst="rect">
                      <a:avLst/>
                    </a:prstGeom>
                    <a:noFill/>
                    <a:ln>
                      <a:noFill/>
                    </a:ln>
                  </pic:spPr>
                </pic:pic>
              </a:graphicData>
            </a:graphic>
          </wp:anchor>
        </w:drawing>
      </w:r>
      <w:r w:rsidRPr="00796A18">
        <w:rPr>
          <w:sz w:val="20"/>
          <w:szCs w:val="20"/>
        </w:rPr>
        <w:t>The Dobot Magician Robotic arm is not programmed in any way using its own IDE, it only receives the raw</w:t>
      </w:r>
      <w:r>
        <w:rPr>
          <w:sz w:val="20"/>
          <w:szCs w:val="20"/>
        </w:rPr>
        <w:t xml:space="preserve"> </w:t>
      </w:r>
      <w:r w:rsidRPr="00796A18">
        <w:rPr>
          <w:sz w:val="20"/>
          <w:szCs w:val="20"/>
        </w:rPr>
        <w:t>data from the Arduino Serial Port 2</w:t>
      </w:r>
      <w:r>
        <w:rPr>
          <w:sz w:val="20"/>
          <w:szCs w:val="20"/>
        </w:rPr>
        <w:t xml:space="preserve"> and moves accordingly. To the very end of the arm there is the 3D printed support attached that houses the camera, the servo motor and the pipette.</w:t>
      </w:r>
    </w:p>
    <w:p w14:paraId="40384B99" w14:textId="77777777" w:rsidR="005836FA" w:rsidRDefault="005836FA" w:rsidP="00796A18">
      <w:pPr>
        <w:rPr>
          <w:sz w:val="20"/>
          <w:szCs w:val="20"/>
        </w:rPr>
      </w:pPr>
    </w:p>
    <w:p w14:paraId="0F2D2FDE" w14:textId="0CBE0F21" w:rsidR="00761AC1" w:rsidRDefault="005836FA" w:rsidP="00796A18">
      <w:pPr>
        <w:rPr>
          <w:sz w:val="20"/>
          <w:szCs w:val="20"/>
        </w:rPr>
      </w:pPr>
      <w:r>
        <w:rPr>
          <w:sz w:val="20"/>
          <w:szCs w:val="20"/>
        </w:rPr>
        <w:t>The data received from the Serial port is the Manufacturer’s own communication protocol</w:t>
      </w:r>
      <w:r w:rsidR="00761AC1">
        <w:rPr>
          <w:sz w:val="20"/>
          <w:szCs w:val="20"/>
        </w:rPr>
        <w:t xml:space="preserve">, as stated before we can communicate with it </w:t>
      </w:r>
      <w:r w:rsidR="008910E3">
        <w:rPr>
          <w:sz w:val="20"/>
          <w:szCs w:val="20"/>
        </w:rPr>
        <w:t>using</w:t>
      </w:r>
      <w:r w:rsidR="00761AC1">
        <w:rPr>
          <w:sz w:val="20"/>
          <w:szCs w:val="20"/>
        </w:rPr>
        <w:t xml:space="preserve"> </w:t>
      </w:r>
      <w:r w:rsidR="008910E3">
        <w:rPr>
          <w:sz w:val="20"/>
          <w:szCs w:val="20"/>
        </w:rPr>
        <w:t>A</w:t>
      </w:r>
      <w:r w:rsidR="00761AC1">
        <w:rPr>
          <w:sz w:val="20"/>
          <w:szCs w:val="20"/>
        </w:rPr>
        <w:t xml:space="preserve">rduino </w:t>
      </w:r>
      <w:r w:rsidR="008910E3">
        <w:rPr>
          <w:sz w:val="20"/>
          <w:szCs w:val="20"/>
        </w:rPr>
        <w:t xml:space="preserve">with </w:t>
      </w:r>
      <w:r w:rsidR="00761AC1">
        <w:rPr>
          <w:sz w:val="20"/>
          <w:szCs w:val="20"/>
        </w:rPr>
        <w:t>the methods provided by the library.</w:t>
      </w:r>
    </w:p>
    <w:p w14:paraId="24E41ABF" w14:textId="77777777" w:rsidR="00761AC1" w:rsidRPr="00761AC1" w:rsidRDefault="00761AC1" w:rsidP="00761AC1">
      <w:pPr>
        <w:rPr>
          <w:sz w:val="20"/>
          <w:szCs w:val="20"/>
        </w:rPr>
      </w:pPr>
    </w:p>
    <w:p w14:paraId="63AC35A8" w14:textId="77777777" w:rsidR="00761AC1" w:rsidRPr="00761AC1" w:rsidRDefault="00761AC1" w:rsidP="00761AC1">
      <w:pPr>
        <w:rPr>
          <w:sz w:val="20"/>
          <w:szCs w:val="20"/>
        </w:rPr>
      </w:pPr>
    </w:p>
    <w:p w14:paraId="1046E483" w14:textId="77777777" w:rsidR="00761AC1" w:rsidRDefault="00761AC1" w:rsidP="00796A18">
      <w:pPr>
        <w:rPr>
          <w:sz w:val="20"/>
          <w:szCs w:val="20"/>
        </w:rPr>
      </w:pPr>
    </w:p>
    <w:p w14:paraId="7B16121B" w14:textId="77777777" w:rsidR="00761AC1" w:rsidRDefault="00761AC1" w:rsidP="00796A18">
      <w:pPr>
        <w:rPr>
          <w:sz w:val="20"/>
          <w:szCs w:val="20"/>
        </w:rPr>
      </w:pPr>
    </w:p>
    <w:p w14:paraId="53B65914" w14:textId="77777777" w:rsidR="00761AC1" w:rsidRDefault="00761AC1" w:rsidP="00796A18">
      <w:pPr>
        <w:rPr>
          <w:sz w:val="20"/>
          <w:szCs w:val="20"/>
        </w:rPr>
      </w:pPr>
    </w:p>
    <w:p w14:paraId="6B132AF0" w14:textId="4A9D249B" w:rsidR="00761AC1" w:rsidRDefault="00761AC1" w:rsidP="00761AC1">
      <w:pPr>
        <w:pStyle w:val="Titolo2"/>
      </w:pPr>
      <w:bookmarkStart w:id="6" w:name="_Toc172886022"/>
      <w:r>
        <w:t>Arm attachment ( 3D printed prototype)</w:t>
      </w:r>
      <w:r w:rsidR="00F75EB1">
        <w:t xml:space="preserve"> with servo and pipette</w:t>
      </w:r>
      <w:bookmarkEnd w:id="6"/>
    </w:p>
    <w:p w14:paraId="4352F95A" w14:textId="3913DAB9" w:rsidR="00761AC1" w:rsidRPr="002F4B85" w:rsidRDefault="00761AC1" w:rsidP="00761AC1">
      <w:pPr>
        <w:pStyle w:val="Paragrafoelenco"/>
        <w:numPr>
          <w:ilvl w:val="0"/>
          <w:numId w:val="16"/>
        </w:numPr>
      </w:pPr>
      <w:r w:rsidRPr="00761AC1">
        <w:rPr>
          <w:noProof/>
        </w:rPr>
        <w:drawing>
          <wp:anchor distT="0" distB="0" distL="114300" distR="114300" simplePos="0" relativeHeight="251663360" behindDoc="0" locked="0" layoutInCell="1" allowOverlap="1" wp14:anchorId="08056A35" wp14:editId="694FF2AF">
            <wp:simplePos x="0" y="0"/>
            <wp:positionH relativeFrom="column">
              <wp:posOffset>234950</wp:posOffset>
            </wp:positionH>
            <wp:positionV relativeFrom="paragraph">
              <wp:posOffset>8890</wp:posOffset>
            </wp:positionV>
            <wp:extent cx="2232660" cy="1916191"/>
            <wp:effectExtent l="0" t="0" r="0" b="8255"/>
            <wp:wrapSquare wrapText="bothSides"/>
            <wp:docPr id="1060124897" name="Immagine 1" descr="Immagine che contien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24897" name="Immagine 1" descr="Immagine che contiene design&#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232660" cy="1916191"/>
                    </a:xfrm>
                    <a:prstGeom prst="rect">
                      <a:avLst/>
                    </a:prstGeom>
                  </pic:spPr>
                </pic:pic>
              </a:graphicData>
            </a:graphic>
          </wp:anchor>
        </w:drawing>
      </w:r>
      <w:r w:rsidRPr="00761AC1">
        <w:rPr>
          <w:sz w:val="20"/>
          <w:szCs w:val="20"/>
        </w:rPr>
        <w:t xml:space="preserve">Using </w:t>
      </w:r>
      <w:proofErr w:type="spellStart"/>
      <w:r w:rsidRPr="00761AC1">
        <w:rPr>
          <w:sz w:val="20"/>
          <w:szCs w:val="20"/>
        </w:rPr>
        <w:t>OnShape</w:t>
      </w:r>
      <w:proofErr w:type="spellEnd"/>
      <w:r w:rsidRPr="00761AC1">
        <w:rPr>
          <w:sz w:val="20"/>
          <w:szCs w:val="20"/>
        </w:rPr>
        <w:t xml:space="preserve"> CAD a support for holding everything was designed</w:t>
      </w:r>
    </w:p>
    <w:p w14:paraId="1EFD2D1A" w14:textId="66CBD249" w:rsidR="002F4B85" w:rsidRDefault="00924173" w:rsidP="00761AC1">
      <w:pPr>
        <w:pStyle w:val="Paragrafoelenco"/>
      </w:pPr>
      <w:r>
        <w:rPr>
          <w:noProof/>
        </w:rPr>
        <mc:AlternateContent>
          <mc:Choice Requires="wps">
            <w:drawing>
              <wp:anchor distT="0" distB="0" distL="114300" distR="114300" simplePos="0" relativeHeight="251668480" behindDoc="0" locked="0" layoutInCell="1" allowOverlap="1" wp14:anchorId="344F316F" wp14:editId="4B0AC5E0">
                <wp:simplePos x="0" y="0"/>
                <wp:positionH relativeFrom="column">
                  <wp:posOffset>1245611</wp:posOffset>
                </wp:positionH>
                <wp:positionV relativeFrom="paragraph">
                  <wp:posOffset>158957</wp:posOffset>
                </wp:positionV>
                <wp:extent cx="3271935" cy="615821"/>
                <wp:effectExtent l="19050" t="57150" r="24130" b="32385"/>
                <wp:wrapNone/>
                <wp:docPr id="1374084881" name="Connettore 2 5"/>
                <wp:cNvGraphicFramePr/>
                <a:graphic xmlns:a="http://schemas.openxmlformats.org/drawingml/2006/main">
                  <a:graphicData uri="http://schemas.microsoft.com/office/word/2010/wordprocessingShape">
                    <wps:wsp>
                      <wps:cNvCnPr/>
                      <wps:spPr>
                        <a:xfrm flipH="1" flipV="1">
                          <a:off x="0" y="0"/>
                          <a:ext cx="3271935" cy="6158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62FE3A" id="_x0000_t32" coordsize="21600,21600" o:spt="32" o:oned="t" path="m,l21600,21600e" filled="f">
                <v:path arrowok="t" fillok="f" o:connecttype="none"/>
                <o:lock v:ext="edit" shapetype="t"/>
              </v:shapetype>
              <v:shape id="Connettore 2 5" o:spid="_x0000_s1026" type="#_x0000_t32" style="position:absolute;margin-left:98.1pt;margin-top:12.5pt;width:257.65pt;height:48.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" strokecolor="#4472c4 [3204]" strokeweight=".5pt">
                <v:stroke endarrow="block" joinstyle="miter"/>
              </v:shape>
            </w:pict>
          </mc:Fallback>
        </mc:AlternateContent>
      </w:r>
    </w:p>
    <w:p w14:paraId="38D9FBA2" w14:textId="7F8F4020" w:rsidR="002F4B85" w:rsidRDefault="00A83DDA" w:rsidP="00761AC1">
      <w:pPr>
        <w:pStyle w:val="Paragrafoelenco"/>
      </w:pPr>
      <w:r>
        <w:rPr>
          <w:noProof/>
        </w:rPr>
        <mc:AlternateContent>
          <mc:Choice Requires="wps">
            <w:drawing>
              <wp:anchor distT="0" distB="0" distL="114300" distR="114300" simplePos="0" relativeHeight="251671552" behindDoc="0" locked="0" layoutInCell="1" allowOverlap="1" wp14:anchorId="359C0828" wp14:editId="33CBAA2D">
                <wp:simplePos x="0" y="0"/>
                <wp:positionH relativeFrom="column">
                  <wp:posOffset>1618835</wp:posOffset>
                </wp:positionH>
                <wp:positionV relativeFrom="paragraph">
                  <wp:posOffset>705265</wp:posOffset>
                </wp:positionV>
                <wp:extent cx="3900196" cy="267477"/>
                <wp:effectExtent l="38100" t="0" r="24130" b="94615"/>
                <wp:wrapNone/>
                <wp:docPr id="113653462" name="Connettore 2 6"/>
                <wp:cNvGraphicFramePr/>
                <a:graphic xmlns:a="http://schemas.openxmlformats.org/drawingml/2006/main">
                  <a:graphicData uri="http://schemas.microsoft.com/office/word/2010/wordprocessingShape">
                    <wps:wsp>
                      <wps:cNvCnPr/>
                      <wps:spPr>
                        <a:xfrm flipH="1">
                          <a:off x="0" y="0"/>
                          <a:ext cx="3900196" cy="2674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4F7CB" id="Connettore 2 6" o:spid="_x0000_s1026" type="#_x0000_t32" style="position:absolute;margin-left:127.45pt;margin-top:55.55pt;width:307.1pt;height:21.0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1A3B5C55" wp14:editId="5C9F372C">
                <wp:simplePos x="0" y="0"/>
                <wp:positionH relativeFrom="column">
                  <wp:posOffset>1189484</wp:posOffset>
                </wp:positionH>
                <wp:positionV relativeFrom="paragraph">
                  <wp:posOffset>649125</wp:posOffset>
                </wp:positionV>
                <wp:extent cx="1878563" cy="93306"/>
                <wp:effectExtent l="38100" t="0" r="26670" b="97790"/>
                <wp:wrapNone/>
                <wp:docPr id="1521363356" name="Connettore 2 4"/>
                <wp:cNvGraphicFramePr/>
                <a:graphic xmlns:a="http://schemas.openxmlformats.org/drawingml/2006/main">
                  <a:graphicData uri="http://schemas.microsoft.com/office/word/2010/wordprocessingShape">
                    <wps:wsp>
                      <wps:cNvCnPr/>
                      <wps:spPr>
                        <a:xfrm flipH="1">
                          <a:off x="0" y="0"/>
                          <a:ext cx="1878563" cy="933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728842" id="Connettore 2 4" o:spid="_x0000_s1026" type="#_x0000_t32" style="position:absolute;margin-left:93.65pt;margin-top:51.1pt;width:147.9pt;height:7.3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" strokecolor="#4472c4 [3204]" strokeweight=".5pt">
                <v:stroke endarrow="block" joinstyle="miter"/>
              </v:shape>
            </w:pict>
          </mc:Fallback>
        </mc:AlternateContent>
      </w:r>
      <w:r>
        <w:rPr>
          <w:noProof/>
        </w:rPr>
        <w:drawing>
          <wp:anchor distT="0" distB="0" distL="114300" distR="114300" simplePos="0" relativeHeight="251670528" behindDoc="0" locked="0" layoutInCell="1" allowOverlap="1" wp14:anchorId="3C0DAFCD" wp14:editId="3200067E">
            <wp:simplePos x="0" y="0"/>
            <wp:positionH relativeFrom="margin">
              <wp:posOffset>5089655</wp:posOffset>
            </wp:positionH>
            <wp:positionV relativeFrom="paragraph">
              <wp:posOffset>294536</wp:posOffset>
            </wp:positionV>
            <wp:extent cx="770890" cy="770890"/>
            <wp:effectExtent l="0" t="0" r="0" b="0"/>
            <wp:wrapSquare wrapText="bothSides"/>
            <wp:docPr id="197151980" name="Immagine 1" descr="OpenMV Cam H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MV Cam H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0890" cy="770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6B558B39" wp14:editId="0259E756">
            <wp:simplePos x="0" y="0"/>
            <wp:positionH relativeFrom="column">
              <wp:posOffset>3988486</wp:posOffset>
            </wp:positionH>
            <wp:positionV relativeFrom="paragraph">
              <wp:posOffset>101562</wp:posOffset>
            </wp:positionV>
            <wp:extent cx="982345" cy="982345"/>
            <wp:effectExtent l="0" t="0" r="8255" b="8255"/>
            <wp:wrapSquare wrapText="bothSides"/>
            <wp:docPr id="548516990" name="Immagine 3" descr="TowerPro Servo Motor - MG996R (Met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werPro Servo Motor - MG996R (Metal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2345" cy="982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53757AC4" wp14:editId="0570DC3E">
            <wp:simplePos x="0" y="0"/>
            <wp:positionH relativeFrom="column">
              <wp:posOffset>2576195</wp:posOffset>
            </wp:positionH>
            <wp:positionV relativeFrom="paragraph">
              <wp:posOffset>120015</wp:posOffset>
            </wp:positionV>
            <wp:extent cx="1013460" cy="1013460"/>
            <wp:effectExtent l="0" t="0" r="0" b="0"/>
            <wp:wrapSquare wrapText="bothSides"/>
            <wp:docPr id="1373944905" name="Immagine 2" descr="Automatic Pipettes 20 µl ÷ 200 µl - Vet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ic Pipettes 20 µl ÷ 200 µl - Vete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13366D" w14:textId="4E5EC752" w:rsidR="002F4B85" w:rsidRDefault="002F4B85" w:rsidP="00761AC1">
      <w:pPr>
        <w:pStyle w:val="Paragrafoelenco"/>
      </w:pPr>
    </w:p>
    <w:p w14:paraId="471DCDED" w14:textId="3987D709" w:rsidR="002F4B85" w:rsidRDefault="002F4B85" w:rsidP="00761AC1">
      <w:pPr>
        <w:pStyle w:val="Paragrafoelenco"/>
      </w:pPr>
    </w:p>
    <w:p w14:paraId="54E040EB" w14:textId="37887F48" w:rsidR="006F3A98" w:rsidRPr="00CC7D70" w:rsidRDefault="006F3A98" w:rsidP="00812753"/>
    <w:p w14:paraId="28623CE9" w14:textId="5F1A620C" w:rsidR="005C4F2D" w:rsidRDefault="00D74134" w:rsidP="00EC7BD9">
      <w:pPr>
        <w:pStyle w:val="Titolo1"/>
      </w:pPr>
      <w:bookmarkStart w:id="7" w:name="_Toc172886023"/>
      <w:r>
        <w:t>Finding</w:t>
      </w:r>
      <w:r w:rsidR="000D0C84">
        <w:t>s</w:t>
      </w:r>
      <w:bookmarkEnd w:id="7"/>
    </w:p>
    <w:p w14:paraId="7595C780" w14:textId="31644F7B" w:rsidR="00074385" w:rsidRDefault="00074385" w:rsidP="00074385">
      <w:pPr>
        <w:pStyle w:val="Corpotesto"/>
      </w:pPr>
      <w:r w:rsidRPr="00074385">
        <w:t>the project is not yet finished, the software part has yet to be finished as we have encountered great difficulties in correctly converting the camera coordinates into coordinates relating to the robot's movements.</w:t>
      </w:r>
    </w:p>
    <w:p w14:paraId="5FC7A66C" w14:textId="440468B9" w:rsidR="00FE7AFF" w:rsidRDefault="00FE7AFF" w:rsidP="00074385">
      <w:pPr>
        <w:pStyle w:val="Corpotesto"/>
      </w:pPr>
      <w:r>
        <w:t xml:space="preserve">We have printed the 3D attachment and </w:t>
      </w:r>
      <w:r w:rsidR="00D347A6">
        <w:t>needs small improvements to make all parts fit perfectly.</w:t>
      </w:r>
    </w:p>
    <w:p w14:paraId="60D87755" w14:textId="15BE3E6B" w:rsidR="00D347A6" w:rsidRPr="00074385" w:rsidRDefault="00D347A6" w:rsidP="00074385">
      <w:pPr>
        <w:pStyle w:val="Corpotesto"/>
      </w:pPr>
      <w:r>
        <w:t>Finally, we have made a GitHub repository containing all files</w:t>
      </w:r>
      <w:r w:rsidR="001F586B">
        <w:t xml:space="preserve"> and libraries</w:t>
      </w:r>
      <w:r w:rsidR="00E72478">
        <w:t xml:space="preserve"> used</w:t>
      </w:r>
      <w:r w:rsidR="001F586B">
        <w:t xml:space="preserve"> to crate this project.</w:t>
      </w:r>
    </w:p>
    <w:p w14:paraId="11CAF90D" w14:textId="71B55C8F" w:rsidR="009B6417" w:rsidRDefault="00812753" w:rsidP="00812753">
      <w:pPr>
        <w:pStyle w:val="Titolo1"/>
      </w:pPr>
      <w:bookmarkStart w:id="8" w:name="_Toc172886024"/>
      <w:r>
        <w:t>GitHub link</w:t>
      </w:r>
      <w:bookmarkEnd w:id="8"/>
    </w:p>
    <w:p w14:paraId="70379D9F" w14:textId="2934D1E6" w:rsidR="00812753" w:rsidRDefault="00E72478" w:rsidP="00BC6703">
      <w:pPr>
        <w:pStyle w:val="Corpotesto"/>
        <w:numPr>
          <w:ilvl w:val="0"/>
          <w:numId w:val="16"/>
        </w:numPr>
      </w:pPr>
      <w:hyperlink r:id="rId15" w:history="1">
        <w:proofErr w:type="spellStart"/>
        <w:r w:rsidR="00BC6703">
          <w:rPr>
            <w:rStyle w:val="Collegamentoipertestuale"/>
          </w:rPr>
          <w:t>GIthub</w:t>
        </w:r>
        <w:proofErr w:type="spellEnd"/>
      </w:hyperlink>
    </w:p>
    <w:p w14:paraId="3AA8F660" w14:textId="77777777" w:rsidR="00812753" w:rsidRPr="00812753" w:rsidRDefault="00812753" w:rsidP="00812753">
      <w:pPr>
        <w:pStyle w:val="Corpotesto"/>
      </w:pPr>
    </w:p>
    <w:sectPr w:rsidR="00812753" w:rsidRPr="00812753" w:rsidSect="00A32ECD">
      <w:headerReference w:type="default" r:id="rId16"/>
      <w:footerReference w:type="default" r:id="rId17"/>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C34C96" w14:textId="77777777" w:rsidR="00C504CF" w:rsidRPr="007F30E1" w:rsidRDefault="00C504CF" w:rsidP="005D24D9">
      <w:r w:rsidRPr="007F30E1">
        <w:separator/>
      </w:r>
    </w:p>
  </w:endnote>
  <w:endnote w:type="continuationSeparator" w:id="0">
    <w:p w14:paraId="2AB7EE25" w14:textId="77777777" w:rsidR="00C504CF" w:rsidRPr="007F30E1" w:rsidRDefault="00C504CF" w:rsidP="005D24D9">
      <w:r w:rsidRPr="007F30E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E7581" w14:textId="75FBEC6C" w:rsidR="00A32ECD" w:rsidRPr="006F3A98" w:rsidRDefault="006F3A98" w:rsidP="00A32ECD">
    <w:pPr>
      <w:pStyle w:val="Pidipagina"/>
      <w:pBdr>
        <w:top w:val="single" w:sz="4" w:space="1" w:color="auto"/>
      </w:pBdr>
      <w:rPr>
        <w:lang w:val="it-CH"/>
      </w:rPr>
    </w:pPr>
    <w:r>
      <w:rPr>
        <w:lang w:val="it-CH"/>
      </w:rPr>
      <w:t>Di Rienzo and Mori</w:t>
    </w:r>
    <w:r w:rsidR="00A32ECD" w:rsidRPr="007F30E1">
      <w:ptab w:relativeTo="margin" w:alignment="center" w:leader="none"/>
    </w:r>
    <w:r w:rsidR="00A32ECD" w:rsidRPr="007F30E1">
      <w:fldChar w:fldCharType="begin"/>
    </w:r>
    <w:r w:rsidR="00A32ECD" w:rsidRPr="006F3A98">
      <w:rPr>
        <w:lang w:val="it-CH"/>
      </w:rPr>
      <w:instrText xml:space="preserve"> PAGE   \* MERGEFORMAT </w:instrText>
    </w:r>
    <w:r w:rsidR="00A32ECD" w:rsidRPr="007F30E1">
      <w:fldChar w:fldCharType="separate"/>
    </w:r>
    <w:r w:rsidR="00275DFB" w:rsidRPr="006F3A98">
      <w:rPr>
        <w:lang w:val="it-CH"/>
      </w:rPr>
      <w:t>3</w:t>
    </w:r>
    <w:r w:rsidR="00A32ECD" w:rsidRPr="007F30E1">
      <w:fldChar w:fldCharType="end"/>
    </w:r>
    <w:r w:rsidR="00A32ECD" w:rsidRPr="006F3A98">
      <w:rPr>
        <w:lang w:val="it-CH"/>
      </w:rPr>
      <w:t>/</w:t>
    </w:r>
    <w:r w:rsidR="00F31F78" w:rsidRPr="007F30E1">
      <w:fldChar w:fldCharType="begin"/>
    </w:r>
    <w:r w:rsidR="00F31F78" w:rsidRPr="006F3A98">
      <w:rPr>
        <w:lang w:val="it-CH"/>
      </w:rPr>
      <w:instrText xml:space="preserve"> NUMPAGES   \* MERGEFORMAT </w:instrText>
    </w:r>
    <w:r w:rsidR="00F31F78" w:rsidRPr="007F30E1">
      <w:fldChar w:fldCharType="separate"/>
    </w:r>
    <w:r w:rsidR="00275DFB" w:rsidRPr="006F3A98">
      <w:rPr>
        <w:lang w:val="it-CH"/>
      </w:rPr>
      <w:t>3</w:t>
    </w:r>
    <w:r w:rsidR="00F31F78" w:rsidRPr="007F30E1">
      <w:fldChar w:fldCharType="end"/>
    </w:r>
    <w:r w:rsidR="00A32ECD" w:rsidRPr="007F30E1">
      <w:ptab w:relativeTo="margin" w:alignment="right" w:leader="none"/>
    </w:r>
    <w:r>
      <w:rPr>
        <w:lang w:val="it-CH"/>
      </w:rPr>
      <w:t>Ulster University Internship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39BB54" w14:textId="77777777" w:rsidR="00C504CF" w:rsidRPr="007F30E1" w:rsidRDefault="00C504CF" w:rsidP="005D24D9">
      <w:r w:rsidRPr="007F30E1">
        <w:separator/>
      </w:r>
    </w:p>
  </w:footnote>
  <w:footnote w:type="continuationSeparator" w:id="0">
    <w:p w14:paraId="13A65D75" w14:textId="77777777" w:rsidR="00C504CF" w:rsidRPr="007F30E1" w:rsidRDefault="00C504CF" w:rsidP="005D24D9">
      <w:r w:rsidRPr="007F30E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B641C" w14:textId="6E27D1C2" w:rsidR="00E765F7" w:rsidRPr="007F30E1" w:rsidRDefault="00761AC1" w:rsidP="00E765F7">
    <w:pPr>
      <w:pStyle w:val="Intestazione"/>
      <w:pBdr>
        <w:bottom w:val="single" w:sz="4" w:space="1" w:color="auto"/>
      </w:pBdr>
      <w:jc w:val="center"/>
    </w:pPr>
    <w:r>
      <w:t>Report</w:t>
    </w:r>
  </w:p>
  <w:p w14:paraId="6CBC609C" w14:textId="77777777" w:rsidR="00A32ECD" w:rsidRPr="007F30E1" w:rsidRDefault="00A32EC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2196F9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186A4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EB4F10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F28B30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CE0E94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25C22F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86AB8D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4384D1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3FE27D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7E6770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1D88AC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CF4A74"/>
    <w:multiLevelType w:val="hybridMultilevel"/>
    <w:tmpl w:val="F5D222A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3DC5795E"/>
    <w:multiLevelType w:val="multilevel"/>
    <w:tmpl w:val="08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3" w15:restartNumberingAfterBreak="0">
    <w:nsid w:val="4114559A"/>
    <w:multiLevelType w:val="hybridMultilevel"/>
    <w:tmpl w:val="9F0C2E0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2C843AD"/>
    <w:multiLevelType w:val="hybridMultilevel"/>
    <w:tmpl w:val="DAFCA9D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16cid:durableId="1999528589">
    <w:abstractNumId w:val="0"/>
  </w:num>
  <w:num w:numId="2" w16cid:durableId="691344618">
    <w:abstractNumId w:val="5"/>
  </w:num>
  <w:num w:numId="3" w16cid:durableId="159856501">
    <w:abstractNumId w:val="6"/>
  </w:num>
  <w:num w:numId="4" w16cid:durableId="1932162435">
    <w:abstractNumId w:val="7"/>
  </w:num>
  <w:num w:numId="5" w16cid:durableId="1102608097">
    <w:abstractNumId w:val="8"/>
  </w:num>
  <w:num w:numId="6" w16cid:durableId="1285887206">
    <w:abstractNumId w:val="10"/>
  </w:num>
  <w:num w:numId="7" w16cid:durableId="575364541">
    <w:abstractNumId w:val="1"/>
  </w:num>
  <w:num w:numId="8" w16cid:durableId="11954315">
    <w:abstractNumId w:val="2"/>
  </w:num>
  <w:num w:numId="9" w16cid:durableId="288364171">
    <w:abstractNumId w:val="3"/>
  </w:num>
  <w:num w:numId="10" w16cid:durableId="2073656188">
    <w:abstractNumId w:val="4"/>
  </w:num>
  <w:num w:numId="11" w16cid:durableId="630549543">
    <w:abstractNumId w:val="9"/>
  </w:num>
  <w:num w:numId="12" w16cid:durableId="644432554">
    <w:abstractNumId w:val="11"/>
  </w:num>
  <w:num w:numId="13" w16cid:durableId="757940467">
    <w:abstractNumId w:val="12"/>
  </w:num>
  <w:num w:numId="14" w16cid:durableId="1854025117">
    <w:abstractNumId w:val="12"/>
  </w:num>
  <w:num w:numId="15" w16cid:durableId="932400377">
    <w:abstractNumId w:val="13"/>
  </w:num>
  <w:num w:numId="16" w16cid:durableId="14622670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activeWritingStyle w:appName="MSWord" w:lang="it-IT" w:vendorID="64" w:dllVersion="6" w:nlCheck="1" w:checkStyle="0"/>
  <w:activeWritingStyle w:appName="MSWord" w:lang="it-CH" w:vendorID="64" w:dllVersion="6" w:nlCheck="1" w:checkStyle="0"/>
  <w:activeWritingStyle w:appName="MSWord" w:lang="en-GB" w:vendorID="64" w:dllVersion="6" w:nlCheck="1" w:checkStyle="1"/>
  <w:activeWritingStyle w:appName="MSWord" w:lang="it-IT" w:vendorID="64" w:dllVersion="4096" w:nlCheck="1" w:checkStyle="0"/>
  <w:activeWritingStyle w:appName="MSWord" w:lang="it-CH"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it-CH" w:vendorID="64" w:dllVersion="0" w:nlCheck="1" w:checkStyle="0"/>
  <w:activeWritingStyle w:appName="MSWord" w:lang="en-US" w:vendorID="64" w:dllVersion="6" w:nlCheck="1" w:checkStyle="1"/>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81"/>
    <w:rsid w:val="000071EE"/>
    <w:rsid w:val="000078FF"/>
    <w:rsid w:val="0001722E"/>
    <w:rsid w:val="00032964"/>
    <w:rsid w:val="0006758D"/>
    <w:rsid w:val="00074385"/>
    <w:rsid w:val="00082B65"/>
    <w:rsid w:val="00090BC8"/>
    <w:rsid w:val="000B1BCE"/>
    <w:rsid w:val="000B6C25"/>
    <w:rsid w:val="000D037C"/>
    <w:rsid w:val="000D0C84"/>
    <w:rsid w:val="000D7EF0"/>
    <w:rsid w:val="000F76FC"/>
    <w:rsid w:val="00141FBA"/>
    <w:rsid w:val="00142738"/>
    <w:rsid w:val="00150983"/>
    <w:rsid w:val="00174888"/>
    <w:rsid w:val="001944BB"/>
    <w:rsid w:val="001A0344"/>
    <w:rsid w:val="001B00E1"/>
    <w:rsid w:val="001B5547"/>
    <w:rsid w:val="001C37B6"/>
    <w:rsid w:val="001D3BB0"/>
    <w:rsid w:val="001D5E05"/>
    <w:rsid w:val="001E6EDD"/>
    <w:rsid w:val="001F586B"/>
    <w:rsid w:val="00210F1A"/>
    <w:rsid w:val="00212BAE"/>
    <w:rsid w:val="00216FDE"/>
    <w:rsid w:val="00221D44"/>
    <w:rsid w:val="00226B26"/>
    <w:rsid w:val="00237050"/>
    <w:rsid w:val="00247AA0"/>
    <w:rsid w:val="00275117"/>
    <w:rsid w:val="00275DFB"/>
    <w:rsid w:val="002813A0"/>
    <w:rsid w:val="002871F8"/>
    <w:rsid w:val="002973FF"/>
    <w:rsid w:val="002A5142"/>
    <w:rsid w:val="002B78D1"/>
    <w:rsid w:val="002C1E34"/>
    <w:rsid w:val="002C1FBF"/>
    <w:rsid w:val="002C3071"/>
    <w:rsid w:val="002F4B85"/>
    <w:rsid w:val="002F5335"/>
    <w:rsid w:val="002F5E60"/>
    <w:rsid w:val="002F6E59"/>
    <w:rsid w:val="0031717B"/>
    <w:rsid w:val="00327A6C"/>
    <w:rsid w:val="00340050"/>
    <w:rsid w:val="00355000"/>
    <w:rsid w:val="003611CD"/>
    <w:rsid w:val="00372719"/>
    <w:rsid w:val="00396816"/>
    <w:rsid w:val="003A39AB"/>
    <w:rsid w:val="003A4403"/>
    <w:rsid w:val="003A5E41"/>
    <w:rsid w:val="003D1983"/>
    <w:rsid w:val="003D2BD2"/>
    <w:rsid w:val="003D34AD"/>
    <w:rsid w:val="003F479B"/>
    <w:rsid w:val="00411133"/>
    <w:rsid w:val="00451CB8"/>
    <w:rsid w:val="004556BD"/>
    <w:rsid w:val="004A1E79"/>
    <w:rsid w:val="004A2D3B"/>
    <w:rsid w:val="004B42A6"/>
    <w:rsid w:val="004F1D61"/>
    <w:rsid w:val="004F7EEA"/>
    <w:rsid w:val="0050747E"/>
    <w:rsid w:val="005208C9"/>
    <w:rsid w:val="00533D82"/>
    <w:rsid w:val="00536540"/>
    <w:rsid w:val="00536EF8"/>
    <w:rsid w:val="005616EF"/>
    <w:rsid w:val="00565E18"/>
    <w:rsid w:val="005807B6"/>
    <w:rsid w:val="00583633"/>
    <w:rsid w:val="005836FA"/>
    <w:rsid w:val="00593169"/>
    <w:rsid w:val="005A0195"/>
    <w:rsid w:val="005A1937"/>
    <w:rsid w:val="005A4F4F"/>
    <w:rsid w:val="005B544E"/>
    <w:rsid w:val="005C2132"/>
    <w:rsid w:val="005C4F2D"/>
    <w:rsid w:val="005D24D9"/>
    <w:rsid w:val="005D2E7E"/>
    <w:rsid w:val="005E6492"/>
    <w:rsid w:val="005F2AC8"/>
    <w:rsid w:val="005F3689"/>
    <w:rsid w:val="006113ED"/>
    <w:rsid w:val="0061227F"/>
    <w:rsid w:val="00617376"/>
    <w:rsid w:val="00630CB6"/>
    <w:rsid w:val="00632985"/>
    <w:rsid w:val="0063342C"/>
    <w:rsid w:val="00643666"/>
    <w:rsid w:val="00657C5D"/>
    <w:rsid w:val="00677769"/>
    <w:rsid w:val="006951CD"/>
    <w:rsid w:val="006A41A6"/>
    <w:rsid w:val="006B2DDB"/>
    <w:rsid w:val="006F3A98"/>
    <w:rsid w:val="006F6126"/>
    <w:rsid w:val="006F6890"/>
    <w:rsid w:val="00712952"/>
    <w:rsid w:val="007136FB"/>
    <w:rsid w:val="00716419"/>
    <w:rsid w:val="00722B2C"/>
    <w:rsid w:val="00724654"/>
    <w:rsid w:val="00732E18"/>
    <w:rsid w:val="007341C4"/>
    <w:rsid w:val="00752D3A"/>
    <w:rsid w:val="00761AC1"/>
    <w:rsid w:val="00782B93"/>
    <w:rsid w:val="00791087"/>
    <w:rsid w:val="00796A18"/>
    <w:rsid w:val="007E202D"/>
    <w:rsid w:val="007F2D47"/>
    <w:rsid w:val="007F30E1"/>
    <w:rsid w:val="007F32F1"/>
    <w:rsid w:val="007F6A93"/>
    <w:rsid w:val="007F6B9D"/>
    <w:rsid w:val="0080595B"/>
    <w:rsid w:val="00806349"/>
    <w:rsid w:val="00810CC6"/>
    <w:rsid w:val="00812753"/>
    <w:rsid w:val="00862412"/>
    <w:rsid w:val="00864013"/>
    <w:rsid w:val="008679C3"/>
    <w:rsid w:val="0087062C"/>
    <w:rsid w:val="008910E3"/>
    <w:rsid w:val="008B4167"/>
    <w:rsid w:val="008C237C"/>
    <w:rsid w:val="008D2AD6"/>
    <w:rsid w:val="008D3EDC"/>
    <w:rsid w:val="008F76F9"/>
    <w:rsid w:val="009007CB"/>
    <w:rsid w:val="009113EA"/>
    <w:rsid w:val="00924173"/>
    <w:rsid w:val="00924E51"/>
    <w:rsid w:val="00933E8E"/>
    <w:rsid w:val="00941740"/>
    <w:rsid w:val="009645C5"/>
    <w:rsid w:val="0097102A"/>
    <w:rsid w:val="00974D7C"/>
    <w:rsid w:val="009766FA"/>
    <w:rsid w:val="00977A10"/>
    <w:rsid w:val="00982AA0"/>
    <w:rsid w:val="00983655"/>
    <w:rsid w:val="009A4469"/>
    <w:rsid w:val="009B19D9"/>
    <w:rsid w:val="009B6417"/>
    <w:rsid w:val="009C5F91"/>
    <w:rsid w:val="009E2CE6"/>
    <w:rsid w:val="00A04EE8"/>
    <w:rsid w:val="00A201EA"/>
    <w:rsid w:val="00A21EFA"/>
    <w:rsid w:val="00A23C71"/>
    <w:rsid w:val="00A32ECD"/>
    <w:rsid w:val="00A56BB6"/>
    <w:rsid w:val="00A718F6"/>
    <w:rsid w:val="00A83DDA"/>
    <w:rsid w:val="00AB750C"/>
    <w:rsid w:val="00AE0131"/>
    <w:rsid w:val="00AE48EC"/>
    <w:rsid w:val="00AE6A6C"/>
    <w:rsid w:val="00B3622D"/>
    <w:rsid w:val="00B7618B"/>
    <w:rsid w:val="00B92285"/>
    <w:rsid w:val="00BA59F8"/>
    <w:rsid w:val="00BB1DFB"/>
    <w:rsid w:val="00BC3BB1"/>
    <w:rsid w:val="00BC4B85"/>
    <w:rsid w:val="00BC6703"/>
    <w:rsid w:val="00BE3085"/>
    <w:rsid w:val="00BF4BFC"/>
    <w:rsid w:val="00C10EAF"/>
    <w:rsid w:val="00C16B43"/>
    <w:rsid w:val="00C376B4"/>
    <w:rsid w:val="00C5012D"/>
    <w:rsid w:val="00C504CF"/>
    <w:rsid w:val="00C53B5F"/>
    <w:rsid w:val="00C54DEA"/>
    <w:rsid w:val="00C77412"/>
    <w:rsid w:val="00C93374"/>
    <w:rsid w:val="00CB253D"/>
    <w:rsid w:val="00CC2FF2"/>
    <w:rsid w:val="00CC7883"/>
    <w:rsid w:val="00CC7D70"/>
    <w:rsid w:val="00CE3433"/>
    <w:rsid w:val="00CE76F6"/>
    <w:rsid w:val="00CF293D"/>
    <w:rsid w:val="00D04B6C"/>
    <w:rsid w:val="00D164B5"/>
    <w:rsid w:val="00D220B0"/>
    <w:rsid w:val="00D22B48"/>
    <w:rsid w:val="00D347A6"/>
    <w:rsid w:val="00D34E18"/>
    <w:rsid w:val="00D41349"/>
    <w:rsid w:val="00D55404"/>
    <w:rsid w:val="00D57063"/>
    <w:rsid w:val="00D66E33"/>
    <w:rsid w:val="00D74134"/>
    <w:rsid w:val="00D9092E"/>
    <w:rsid w:val="00D90F3E"/>
    <w:rsid w:val="00D9322C"/>
    <w:rsid w:val="00D93CF4"/>
    <w:rsid w:val="00D959EA"/>
    <w:rsid w:val="00DE2F14"/>
    <w:rsid w:val="00DF0F6C"/>
    <w:rsid w:val="00DF494F"/>
    <w:rsid w:val="00E03B81"/>
    <w:rsid w:val="00E13B9B"/>
    <w:rsid w:val="00E16629"/>
    <w:rsid w:val="00E17CF5"/>
    <w:rsid w:val="00E453A0"/>
    <w:rsid w:val="00E47191"/>
    <w:rsid w:val="00E5149B"/>
    <w:rsid w:val="00E63F18"/>
    <w:rsid w:val="00E72478"/>
    <w:rsid w:val="00E765F7"/>
    <w:rsid w:val="00E87B42"/>
    <w:rsid w:val="00E962B0"/>
    <w:rsid w:val="00EA2D12"/>
    <w:rsid w:val="00EA7CA6"/>
    <w:rsid w:val="00EC00ED"/>
    <w:rsid w:val="00EC7BD9"/>
    <w:rsid w:val="00ED26AA"/>
    <w:rsid w:val="00ED4FAF"/>
    <w:rsid w:val="00ED6AC3"/>
    <w:rsid w:val="00F0775C"/>
    <w:rsid w:val="00F30C07"/>
    <w:rsid w:val="00F31F78"/>
    <w:rsid w:val="00F43021"/>
    <w:rsid w:val="00F46465"/>
    <w:rsid w:val="00F61439"/>
    <w:rsid w:val="00F75EB1"/>
    <w:rsid w:val="00F86B65"/>
    <w:rsid w:val="00FA690E"/>
    <w:rsid w:val="00FB0A90"/>
    <w:rsid w:val="00FC1A41"/>
    <w:rsid w:val="00FC3C7B"/>
    <w:rsid w:val="00FD1C82"/>
    <w:rsid w:val="00FE7AFF"/>
    <w:rsid w:val="00FF44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3E7349"/>
  <w14:defaultImageDpi w14:val="32767"/>
  <w15:chartTrackingRefBased/>
  <w15:docId w15:val="{C259DFB7-279E-4F47-AE94-E1C5AE274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FC3C7B"/>
    <w:rPr>
      <w:rFonts w:ascii="Arial" w:hAnsi="Arial"/>
      <w:sz w:val="24"/>
      <w:szCs w:val="24"/>
      <w:lang w:val="en-GB"/>
    </w:rPr>
  </w:style>
  <w:style w:type="paragraph" w:styleId="Titolo1">
    <w:name w:val="heading 1"/>
    <w:basedOn w:val="Normale"/>
    <w:next w:val="Corpotesto"/>
    <w:link w:val="Titolo1Carattere"/>
    <w:qFormat/>
    <w:rsid w:val="00E5149B"/>
    <w:pPr>
      <w:keepNext/>
      <w:keepLines/>
      <w:numPr>
        <w:numId w:val="13"/>
      </w:numPr>
      <w:spacing w:before="240" w:after="120"/>
      <w:ind w:left="431" w:hanging="431"/>
      <w:outlineLvl w:val="0"/>
    </w:pPr>
    <w:rPr>
      <w:rFonts w:asciiTheme="majorHAnsi" w:eastAsiaTheme="majorEastAsia" w:hAnsiTheme="majorHAnsi" w:cstheme="majorBidi"/>
      <w:b/>
      <w:sz w:val="40"/>
      <w:szCs w:val="32"/>
    </w:rPr>
  </w:style>
  <w:style w:type="paragraph" w:styleId="Titolo2">
    <w:name w:val="heading 2"/>
    <w:basedOn w:val="Normale"/>
    <w:next w:val="Corpotesto"/>
    <w:link w:val="Titolo2Carattere"/>
    <w:unhideWhenUsed/>
    <w:qFormat/>
    <w:rsid w:val="00E5149B"/>
    <w:pPr>
      <w:keepNext/>
      <w:keepLines/>
      <w:numPr>
        <w:ilvl w:val="1"/>
        <w:numId w:val="13"/>
      </w:numPr>
      <w:spacing w:before="120" w:after="60"/>
      <w:outlineLvl w:val="1"/>
    </w:pPr>
    <w:rPr>
      <w:rFonts w:asciiTheme="majorHAnsi" w:eastAsiaTheme="majorEastAsia" w:hAnsiTheme="majorHAnsi" w:cstheme="majorBidi"/>
      <w:b/>
      <w:sz w:val="32"/>
      <w:szCs w:val="26"/>
    </w:rPr>
  </w:style>
  <w:style w:type="paragraph" w:styleId="Titolo3">
    <w:name w:val="heading 3"/>
    <w:basedOn w:val="Normale"/>
    <w:next w:val="Corpotesto"/>
    <w:link w:val="Titolo3Carattere"/>
    <w:unhideWhenUsed/>
    <w:qFormat/>
    <w:rsid w:val="00E5149B"/>
    <w:pPr>
      <w:keepNext/>
      <w:keepLines/>
      <w:numPr>
        <w:ilvl w:val="2"/>
        <w:numId w:val="13"/>
      </w:numPr>
      <w:spacing w:before="120" w:after="60"/>
      <w:outlineLvl w:val="2"/>
    </w:pPr>
    <w:rPr>
      <w:rFonts w:asciiTheme="majorHAnsi" w:eastAsiaTheme="majorEastAsia" w:hAnsiTheme="majorHAnsi" w:cstheme="majorBidi"/>
      <w:b/>
      <w:sz w:val="28"/>
    </w:rPr>
  </w:style>
  <w:style w:type="paragraph" w:styleId="Titolo4">
    <w:name w:val="heading 4"/>
    <w:basedOn w:val="Normale"/>
    <w:next w:val="Corpotesto"/>
    <w:link w:val="Titolo4Carattere"/>
    <w:unhideWhenUsed/>
    <w:qFormat/>
    <w:rsid w:val="00E5149B"/>
    <w:pPr>
      <w:keepNext/>
      <w:keepLines/>
      <w:numPr>
        <w:ilvl w:val="3"/>
        <w:numId w:val="13"/>
      </w:numPr>
      <w:spacing w:before="120" w:after="60"/>
      <w:ind w:left="862" w:hanging="862"/>
      <w:outlineLvl w:val="3"/>
    </w:pPr>
    <w:rPr>
      <w:rFonts w:asciiTheme="majorHAnsi" w:eastAsiaTheme="majorEastAsia" w:hAnsiTheme="majorHAnsi" w:cstheme="majorBidi"/>
      <w:b/>
      <w:iCs/>
    </w:rPr>
  </w:style>
  <w:style w:type="paragraph" w:styleId="Titolo5">
    <w:name w:val="heading 5"/>
    <w:basedOn w:val="Normale"/>
    <w:next w:val="Corpotesto"/>
    <w:link w:val="Titolo5Carattere"/>
    <w:unhideWhenUsed/>
    <w:qFormat/>
    <w:rsid w:val="00E5149B"/>
    <w:pPr>
      <w:keepNext/>
      <w:keepLines/>
      <w:numPr>
        <w:ilvl w:val="4"/>
        <w:numId w:val="13"/>
      </w:numPr>
      <w:spacing w:before="120" w:after="60"/>
      <w:ind w:left="1009" w:hanging="1009"/>
      <w:outlineLvl w:val="4"/>
    </w:pPr>
    <w:rPr>
      <w:rFonts w:asciiTheme="majorHAnsi" w:eastAsiaTheme="majorEastAsia" w:hAnsiTheme="majorHAnsi" w:cstheme="majorBidi"/>
      <w:b/>
      <w:sz w:val="22"/>
    </w:rPr>
  </w:style>
  <w:style w:type="paragraph" w:styleId="Titolo6">
    <w:name w:val="heading 6"/>
    <w:basedOn w:val="Normale"/>
    <w:next w:val="Normale"/>
    <w:link w:val="Titolo6Carattere"/>
    <w:semiHidden/>
    <w:unhideWhenUsed/>
    <w:qFormat/>
    <w:rsid w:val="00CC7883"/>
    <w:pPr>
      <w:keepNext/>
      <w:keepLines/>
      <w:numPr>
        <w:ilvl w:val="5"/>
        <w:numId w:val="13"/>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semiHidden/>
    <w:unhideWhenUsed/>
    <w:qFormat/>
    <w:rsid w:val="00CC7883"/>
    <w:pPr>
      <w:keepNext/>
      <w:keepLines/>
      <w:numPr>
        <w:ilvl w:val="6"/>
        <w:numId w:val="13"/>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semiHidden/>
    <w:unhideWhenUsed/>
    <w:qFormat/>
    <w:rsid w:val="00CC7883"/>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semiHidden/>
    <w:unhideWhenUsed/>
    <w:qFormat/>
    <w:rsid w:val="00CC7883"/>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Mappadocumento">
    <w:name w:val="Document Map"/>
    <w:basedOn w:val="Normale"/>
    <w:semiHidden/>
    <w:rsid w:val="00FC3C7B"/>
    <w:pPr>
      <w:shd w:val="clear" w:color="auto" w:fill="000080"/>
    </w:pPr>
    <w:rPr>
      <w:rFonts w:ascii="Tahoma" w:hAnsi="Tahoma" w:cs="Tahoma"/>
      <w:sz w:val="20"/>
      <w:szCs w:val="20"/>
    </w:rPr>
  </w:style>
  <w:style w:type="table" w:styleId="Grigliatabella">
    <w:name w:val="Table Grid"/>
    <w:basedOn w:val="Tabellanormale"/>
    <w:rsid w:val="00974D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dipagina">
    <w:name w:val="footer"/>
    <w:basedOn w:val="Normale"/>
    <w:rsid w:val="005F3689"/>
    <w:pPr>
      <w:tabs>
        <w:tab w:val="center" w:pos="4819"/>
        <w:tab w:val="right" w:pos="9638"/>
      </w:tabs>
    </w:pPr>
    <w:rPr>
      <w:sz w:val="20"/>
    </w:rPr>
  </w:style>
  <w:style w:type="character" w:customStyle="1" w:styleId="Titolo1Carattere">
    <w:name w:val="Titolo 1 Carattere"/>
    <w:basedOn w:val="Carpredefinitoparagrafo"/>
    <w:link w:val="Titolo1"/>
    <w:rsid w:val="00E5149B"/>
    <w:rPr>
      <w:rFonts w:asciiTheme="majorHAnsi" w:eastAsiaTheme="majorEastAsia" w:hAnsiTheme="majorHAnsi" w:cstheme="majorBidi"/>
      <w:b/>
      <w:sz w:val="40"/>
      <w:szCs w:val="32"/>
    </w:rPr>
  </w:style>
  <w:style w:type="paragraph" w:styleId="Titolosommario">
    <w:name w:val="TOC Heading"/>
    <w:basedOn w:val="Titolo1"/>
    <w:next w:val="Normale"/>
    <w:uiPriority w:val="39"/>
    <w:unhideWhenUsed/>
    <w:qFormat/>
    <w:rsid w:val="00AE6A6C"/>
    <w:pPr>
      <w:numPr>
        <w:numId w:val="0"/>
      </w:numPr>
      <w:spacing w:before="480" w:line="276" w:lineRule="auto"/>
      <w:outlineLvl w:val="9"/>
    </w:pPr>
    <w:rPr>
      <w:b w:val="0"/>
      <w:bCs/>
      <w:sz w:val="28"/>
      <w:szCs w:val="28"/>
    </w:rPr>
  </w:style>
  <w:style w:type="paragraph" w:styleId="Sommario1">
    <w:name w:val="toc 1"/>
    <w:basedOn w:val="Normale"/>
    <w:next w:val="Normale"/>
    <w:autoRedefine/>
    <w:uiPriority w:val="39"/>
    <w:rsid w:val="00AE6A6C"/>
    <w:pPr>
      <w:spacing w:before="120"/>
    </w:pPr>
    <w:rPr>
      <w:rFonts w:asciiTheme="minorHAnsi" w:hAnsiTheme="minorHAnsi"/>
      <w:b/>
      <w:bCs/>
    </w:rPr>
  </w:style>
  <w:style w:type="character" w:styleId="Collegamentoipertestuale">
    <w:name w:val="Hyperlink"/>
    <w:basedOn w:val="Carpredefinitoparagrafo"/>
    <w:uiPriority w:val="99"/>
    <w:unhideWhenUsed/>
    <w:rsid w:val="00AE6A6C"/>
    <w:rPr>
      <w:color w:val="0563C1" w:themeColor="hyperlink"/>
      <w:u w:val="single"/>
    </w:rPr>
  </w:style>
  <w:style w:type="paragraph" w:styleId="Sommario2">
    <w:name w:val="toc 2"/>
    <w:basedOn w:val="Normale"/>
    <w:next w:val="Normale"/>
    <w:autoRedefine/>
    <w:uiPriority w:val="39"/>
    <w:rsid w:val="00AE6A6C"/>
    <w:pPr>
      <w:ind w:left="240"/>
    </w:pPr>
    <w:rPr>
      <w:rFonts w:asciiTheme="minorHAnsi" w:hAnsiTheme="minorHAnsi"/>
      <w:b/>
      <w:bCs/>
      <w:sz w:val="22"/>
      <w:szCs w:val="22"/>
    </w:rPr>
  </w:style>
  <w:style w:type="paragraph" w:styleId="Sommario3">
    <w:name w:val="toc 3"/>
    <w:basedOn w:val="Normale"/>
    <w:next w:val="Normale"/>
    <w:autoRedefine/>
    <w:uiPriority w:val="39"/>
    <w:rsid w:val="00AE6A6C"/>
    <w:pPr>
      <w:ind w:left="480"/>
    </w:pPr>
    <w:rPr>
      <w:rFonts w:asciiTheme="minorHAnsi" w:hAnsiTheme="minorHAnsi"/>
      <w:sz w:val="22"/>
      <w:szCs w:val="22"/>
    </w:rPr>
  </w:style>
  <w:style w:type="paragraph" w:styleId="Sommario4">
    <w:name w:val="toc 4"/>
    <w:basedOn w:val="Normale"/>
    <w:next w:val="Normale"/>
    <w:autoRedefine/>
    <w:uiPriority w:val="39"/>
    <w:rsid w:val="00AE6A6C"/>
    <w:pPr>
      <w:ind w:left="720"/>
    </w:pPr>
    <w:rPr>
      <w:rFonts w:asciiTheme="minorHAnsi" w:hAnsiTheme="minorHAnsi"/>
      <w:sz w:val="20"/>
      <w:szCs w:val="20"/>
    </w:rPr>
  </w:style>
  <w:style w:type="paragraph" w:styleId="Sommario5">
    <w:name w:val="toc 5"/>
    <w:basedOn w:val="Normale"/>
    <w:next w:val="Normale"/>
    <w:autoRedefine/>
    <w:uiPriority w:val="39"/>
    <w:rsid w:val="00AE6A6C"/>
    <w:pPr>
      <w:ind w:left="960"/>
    </w:pPr>
    <w:rPr>
      <w:rFonts w:asciiTheme="minorHAnsi" w:hAnsiTheme="minorHAnsi"/>
      <w:sz w:val="20"/>
      <w:szCs w:val="20"/>
    </w:rPr>
  </w:style>
  <w:style w:type="paragraph" w:styleId="Sommario6">
    <w:name w:val="toc 6"/>
    <w:basedOn w:val="Normale"/>
    <w:next w:val="Normale"/>
    <w:autoRedefine/>
    <w:rsid w:val="00AE6A6C"/>
    <w:pPr>
      <w:ind w:left="1200"/>
    </w:pPr>
    <w:rPr>
      <w:rFonts w:asciiTheme="minorHAnsi" w:hAnsiTheme="minorHAnsi"/>
      <w:sz w:val="20"/>
      <w:szCs w:val="20"/>
    </w:rPr>
  </w:style>
  <w:style w:type="paragraph" w:styleId="Sommario7">
    <w:name w:val="toc 7"/>
    <w:basedOn w:val="Normale"/>
    <w:next w:val="Normale"/>
    <w:autoRedefine/>
    <w:rsid w:val="00AE6A6C"/>
    <w:pPr>
      <w:ind w:left="1440"/>
    </w:pPr>
    <w:rPr>
      <w:rFonts w:asciiTheme="minorHAnsi" w:hAnsiTheme="minorHAnsi"/>
      <w:sz w:val="20"/>
      <w:szCs w:val="20"/>
    </w:rPr>
  </w:style>
  <w:style w:type="paragraph" w:styleId="Sommario8">
    <w:name w:val="toc 8"/>
    <w:basedOn w:val="Normale"/>
    <w:next w:val="Normale"/>
    <w:autoRedefine/>
    <w:rsid w:val="00AE6A6C"/>
    <w:pPr>
      <w:ind w:left="1680"/>
    </w:pPr>
    <w:rPr>
      <w:rFonts w:asciiTheme="minorHAnsi" w:hAnsiTheme="minorHAnsi"/>
      <w:sz w:val="20"/>
      <w:szCs w:val="20"/>
    </w:rPr>
  </w:style>
  <w:style w:type="paragraph" w:styleId="Sommario9">
    <w:name w:val="toc 9"/>
    <w:basedOn w:val="Normale"/>
    <w:next w:val="Normale"/>
    <w:autoRedefine/>
    <w:rsid w:val="00AE6A6C"/>
    <w:pPr>
      <w:ind w:left="1920"/>
    </w:pPr>
    <w:rPr>
      <w:rFonts w:asciiTheme="minorHAnsi" w:hAnsiTheme="minorHAnsi"/>
      <w:sz w:val="20"/>
      <w:szCs w:val="20"/>
    </w:rPr>
  </w:style>
  <w:style w:type="paragraph" w:styleId="Intestazione">
    <w:name w:val="header"/>
    <w:basedOn w:val="Normale"/>
    <w:link w:val="IntestazioneCarattere"/>
    <w:uiPriority w:val="99"/>
    <w:rsid w:val="005D24D9"/>
    <w:pPr>
      <w:tabs>
        <w:tab w:val="center" w:pos="4819"/>
        <w:tab w:val="right" w:pos="9638"/>
      </w:tabs>
    </w:pPr>
  </w:style>
  <w:style w:type="character" w:customStyle="1" w:styleId="IntestazioneCarattere">
    <w:name w:val="Intestazione Carattere"/>
    <w:basedOn w:val="Carpredefinitoparagrafo"/>
    <w:link w:val="Intestazione"/>
    <w:uiPriority w:val="99"/>
    <w:rsid w:val="005D24D9"/>
    <w:rPr>
      <w:rFonts w:ascii="Arial" w:hAnsi="Arial"/>
      <w:sz w:val="24"/>
      <w:szCs w:val="24"/>
    </w:rPr>
  </w:style>
  <w:style w:type="paragraph" w:styleId="Nessunaspaziatura">
    <w:name w:val="No Spacing"/>
    <w:uiPriority w:val="1"/>
    <w:qFormat/>
    <w:rsid w:val="005D24D9"/>
    <w:rPr>
      <w:rFonts w:asciiTheme="minorHAnsi" w:eastAsiaTheme="minorEastAsia" w:hAnsiTheme="minorHAnsi" w:cstheme="minorBidi"/>
      <w:sz w:val="22"/>
      <w:szCs w:val="22"/>
      <w:lang w:val="en-US" w:eastAsia="zh-CN"/>
    </w:rPr>
  </w:style>
  <w:style w:type="character" w:customStyle="1" w:styleId="Titolo2Carattere">
    <w:name w:val="Titolo 2 Carattere"/>
    <w:basedOn w:val="Carpredefinitoparagrafo"/>
    <w:link w:val="Titolo2"/>
    <w:rsid w:val="00E5149B"/>
    <w:rPr>
      <w:rFonts w:asciiTheme="majorHAnsi" w:eastAsiaTheme="majorEastAsia" w:hAnsiTheme="majorHAnsi" w:cstheme="majorBidi"/>
      <w:b/>
      <w:sz w:val="32"/>
      <w:szCs w:val="26"/>
    </w:rPr>
  </w:style>
  <w:style w:type="character" w:customStyle="1" w:styleId="Titolo3Carattere">
    <w:name w:val="Titolo 3 Carattere"/>
    <w:basedOn w:val="Carpredefinitoparagrafo"/>
    <w:link w:val="Titolo3"/>
    <w:rsid w:val="00E5149B"/>
    <w:rPr>
      <w:rFonts w:asciiTheme="majorHAnsi" w:eastAsiaTheme="majorEastAsia" w:hAnsiTheme="majorHAnsi" w:cstheme="majorBidi"/>
      <w:b/>
      <w:sz w:val="28"/>
      <w:szCs w:val="24"/>
    </w:rPr>
  </w:style>
  <w:style w:type="character" w:customStyle="1" w:styleId="Titolo4Carattere">
    <w:name w:val="Titolo 4 Carattere"/>
    <w:basedOn w:val="Carpredefinitoparagrafo"/>
    <w:link w:val="Titolo4"/>
    <w:rsid w:val="00E5149B"/>
    <w:rPr>
      <w:rFonts w:asciiTheme="majorHAnsi" w:eastAsiaTheme="majorEastAsia" w:hAnsiTheme="majorHAnsi" w:cstheme="majorBidi"/>
      <w:b/>
      <w:iCs/>
      <w:sz w:val="24"/>
      <w:szCs w:val="24"/>
    </w:rPr>
  </w:style>
  <w:style w:type="character" w:customStyle="1" w:styleId="Titolo5Carattere">
    <w:name w:val="Titolo 5 Carattere"/>
    <w:basedOn w:val="Carpredefinitoparagrafo"/>
    <w:link w:val="Titolo5"/>
    <w:rsid w:val="00E5149B"/>
    <w:rPr>
      <w:rFonts w:asciiTheme="majorHAnsi" w:eastAsiaTheme="majorEastAsia" w:hAnsiTheme="majorHAnsi" w:cstheme="majorBidi"/>
      <w:b/>
      <w:sz w:val="22"/>
      <w:szCs w:val="24"/>
    </w:rPr>
  </w:style>
  <w:style w:type="paragraph" w:styleId="Sottotitolo">
    <w:name w:val="Subtitle"/>
    <w:basedOn w:val="Normale"/>
    <w:next w:val="Normale"/>
    <w:link w:val="SottotitoloCarattere"/>
    <w:qFormat/>
    <w:rsid w:val="006951C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rsid w:val="006951CD"/>
    <w:rPr>
      <w:rFonts w:asciiTheme="minorHAnsi" w:eastAsiaTheme="minorEastAsia" w:hAnsiTheme="minorHAnsi" w:cstheme="minorBidi"/>
      <w:color w:val="5A5A5A" w:themeColor="text1" w:themeTint="A5"/>
      <w:spacing w:val="15"/>
      <w:sz w:val="22"/>
      <w:szCs w:val="22"/>
    </w:rPr>
  </w:style>
  <w:style w:type="paragraph" w:styleId="Didascalia">
    <w:name w:val="caption"/>
    <w:basedOn w:val="Normale"/>
    <w:next w:val="Corpotesto"/>
    <w:unhideWhenUsed/>
    <w:qFormat/>
    <w:rsid w:val="00E87B42"/>
    <w:pPr>
      <w:spacing w:after="200"/>
      <w:jc w:val="center"/>
    </w:pPr>
    <w:rPr>
      <w:b/>
      <w:iCs/>
      <w:sz w:val="16"/>
      <w:szCs w:val="18"/>
    </w:rPr>
  </w:style>
  <w:style w:type="paragraph" w:styleId="Corpotesto">
    <w:name w:val="Body Text"/>
    <w:basedOn w:val="Normale"/>
    <w:link w:val="CorpotestoCarattere"/>
    <w:rsid w:val="00CC7883"/>
    <w:pPr>
      <w:spacing w:after="120"/>
    </w:pPr>
    <w:rPr>
      <w:sz w:val="20"/>
    </w:rPr>
  </w:style>
  <w:style w:type="character" w:customStyle="1" w:styleId="CorpotestoCarattere">
    <w:name w:val="Corpo testo Carattere"/>
    <w:basedOn w:val="Carpredefinitoparagrafo"/>
    <w:link w:val="Corpotesto"/>
    <w:rsid w:val="00CC7883"/>
    <w:rPr>
      <w:rFonts w:ascii="Arial" w:hAnsi="Arial"/>
      <w:szCs w:val="24"/>
    </w:rPr>
  </w:style>
  <w:style w:type="character" w:customStyle="1" w:styleId="Titolo6Carattere">
    <w:name w:val="Titolo 6 Carattere"/>
    <w:basedOn w:val="Carpredefinitoparagrafo"/>
    <w:link w:val="Titolo6"/>
    <w:semiHidden/>
    <w:rsid w:val="00CC7883"/>
    <w:rPr>
      <w:rFonts w:asciiTheme="majorHAnsi" w:eastAsiaTheme="majorEastAsia" w:hAnsiTheme="majorHAnsi" w:cstheme="majorBidi"/>
      <w:color w:val="1F3763" w:themeColor="accent1" w:themeShade="7F"/>
      <w:sz w:val="24"/>
      <w:szCs w:val="24"/>
    </w:rPr>
  </w:style>
  <w:style w:type="character" w:customStyle="1" w:styleId="Titolo7Carattere">
    <w:name w:val="Titolo 7 Carattere"/>
    <w:basedOn w:val="Carpredefinitoparagrafo"/>
    <w:link w:val="Titolo7"/>
    <w:semiHidden/>
    <w:rsid w:val="00CC7883"/>
    <w:rPr>
      <w:rFonts w:asciiTheme="majorHAnsi" w:eastAsiaTheme="majorEastAsia" w:hAnsiTheme="majorHAnsi" w:cstheme="majorBidi"/>
      <w:i/>
      <w:iCs/>
      <w:color w:val="1F3763" w:themeColor="accent1" w:themeShade="7F"/>
      <w:sz w:val="24"/>
      <w:szCs w:val="24"/>
    </w:rPr>
  </w:style>
  <w:style w:type="character" w:customStyle="1" w:styleId="Titolo8Carattere">
    <w:name w:val="Titolo 8 Carattere"/>
    <w:basedOn w:val="Carpredefinitoparagrafo"/>
    <w:link w:val="Titolo8"/>
    <w:semiHidden/>
    <w:rsid w:val="00CC7883"/>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semiHidden/>
    <w:rsid w:val="00CC7883"/>
    <w:rPr>
      <w:rFonts w:asciiTheme="majorHAnsi" w:eastAsiaTheme="majorEastAsia" w:hAnsiTheme="majorHAnsi" w:cstheme="majorBidi"/>
      <w:i/>
      <w:iCs/>
      <w:color w:val="272727" w:themeColor="text1" w:themeTint="D8"/>
      <w:sz w:val="21"/>
      <w:szCs w:val="21"/>
    </w:rPr>
  </w:style>
  <w:style w:type="paragraph" w:styleId="Titolo">
    <w:name w:val="Title"/>
    <w:basedOn w:val="Normale"/>
    <w:next w:val="Normale"/>
    <w:link w:val="TitoloCarattere"/>
    <w:qFormat/>
    <w:rsid w:val="005C4F2D"/>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rsid w:val="005C4F2D"/>
    <w:rPr>
      <w:rFonts w:asciiTheme="majorHAnsi" w:eastAsiaTheme="majorEastAsia" w:hAnsiTheme="majorHAnsi" w:cstheme="majorBidi"/>
      <w:spacing w:val="-10"/>
      <w:kern w:val="28"/>
      <w:sz w:val="56"/>
      <w:szCs w:val="56"/>
    </w:rPr>
  </w:style>
  <w:style w:type="paragraph" w:customStyle="1" w:styleId="Indicazioni">
    <w:name w:val="Indicazioni"/>
    <w:basedOn w:val="Corpotesto"/>
    <w:next w:val="Corpotesto"/>
    <w:qFormat/>
    <w:rsid w:val="00536EF8"/>
    <w:rPr>
      <w:i/>
      <w:color w:val="00B0F0"/>
    </w:rPr>
  </w:style>
  <w:style w:type="paragraph" w:customStyle="1" w:styleId="Nota">
    <w:name w:val="Nota"/>
    <w:basedOn w:val="Corpotesto"/>
    <w:next w:val="Corpotesto"/>
    <w:qFormat/>
    <w:rsid w:val="00ED6AC3"/>
    <w:pPr>
      <w:pBdr>
        <w:top w:val="single" w:sz="4" w:space="1" w:color="auto" w:shadow="1"/>
        <w:left w:val="single" w:sz="4" w:space="4" w:color="auto" w:shadow="1"/>
        <w:bottom w:val="single" w:sz="4" w:space="1" w:color="auto" w:shadow="1"/>
        <w:right w:val="single" w:sz="4" w:space="4" w:color="auto" w:shadow="1"/>
      </w:pBdr>
      <w:shd w:val="clear" w:color="auto" w:fill="FFF2CC" w:themeFill="accent4" w:themeFillTint="33"/>
      <w:spacing w:before="120"/>
      <w:ind w:left="567" w:right="567"/>
    </w:pPr>
    <w:rPr>
      <w:color w:val="000000" w:themeColor="text1"/>
    </w:rPr>
  </w:style>
  <w:style w:type="paragraph" w:customStyle="1" w:styleId="Codice">
    <w:name w:val="Codice"/>
    <w:basedOn w:val="Nota"/>
    <w:next w:val="Corpotesto"/>
    <w:qFormat/>
    <w:rsid w:val="00ED6AC3"/>
    <w:pPr>
      <w:shd w:val="clear" w:color="auto" w:fill="D9D9D9" w:themeFill="background1" w:themeFillShade="D9"/>
    </w:pPr>
    <w:rPr>
      <w:rFonts w:ascii="Courier New" w:hAnsi="Courier New"/>
      <w:b/>
      <w:sz w:val="16"/>
    </w:rPr>
  </w:style>
  <w:style w:type="table" w:customStyle="1" w:styleId="TabellagrigliaSAMB">
    <w:name w:val="Tabella griglia SAMB"/>
    <w:basedOn w:val="Tabellanormale"/>
    <w:uiPriority w:val="99"/>
    <w:rsid w:val="006113ED"/>
    <w:pPr>
      <w:spacing w:before="100" w:beforeAutospacing="1" w:after="100" w:afterAutospacing="1"/>
      <w:contextualSpacing/>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b/>
        <w:color w:val="FFFFFF" w:themeColor="background1"/>
      </w:rPr>
      <w:tblPr/>
      <w:tcPr>
        <w:shd w:val="clear" w:color="auto" w:fill="F49712"/>
      </w:tcPr>
    </w:tblStylePr>
  </w:style>
  <w:style w:type="character" w:styleId="Collegamentovisitato">
    <w:name w:val="FollowedHyperlink"/>
    <w:basedOn w:val="Carpredefinitoparagrafo"/>
    <w:rsid w:val="00E453A0"/>
    <w:rPr>
      <w:color w:val="954F72" w:themeColor="followedHyperlink"/>
      <w:u w:val="single"/>
    </w:rPr>
  </w:style>
  <w:style w:type="paragraph" w:styleId="Paragrafoelenco">
    <w:name w:val="List Paragraph"/>
    <w:basedOn w:val="Normale"/>
    <w:uiPriority w:val="34"/>
    <w:qFormat/>
    <w:rsid w:val="00761AC1"/>
    <w:pPr>
      <w:ind w:left="720"/>
      <w:contextualSpacing/>
    </w:pPr>
  </w:style>
  <w:style w:type="character" w:styleId="Menzionenonrisolta">
    <w:name w:val="Unresolved Mention"/>
    <w:basedOn w:val="Carpredefinitoparagrafo"/>
    <w:uiPriority w:val="99"/>
    <w:semiHidden/>
    <w:unhideWhenUsed/>
    <w:rsid w:val="00BC6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github.com/AleDirienzo/DobotPipette.git"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OneDrive\Documenti\Compiti%20Scuola\sam3a\PRATICAELETTRO\cosePRATICA\Template_rapporto_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C699132-C83C-4F01-885B-9CBBD1732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Template_rapporto_E.dotx</Template>
  <TotalTime>0</TotalTime>
  <Pages>4</Pages>
  <Words>599</Words>
  <Characters>3581</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Il mio titolo</vt:lpstr>
    </vt:vector>
  </TitlesOfParts>
  <Manager/>
  <Company>SAMB</Company>
  <LinksUpToDate>false</LinksUpToDate>
  <CharactersWithSpaces>4172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 mio titolo</dc:title>
  <dc:subject/>
  <dc:creator>Alessandro Di Rienzo</dc:creator>
  <cp:keywords/>
  <dc:description/>
  <cp:lastModifiedBy>Alessandro Di Rienzo</cp:lastModifiedBy>
  <cp:revision>50</cp:revision>
  <cp:lastPrinted>2012-01-10T12:58:00Z</cp:lastPrinted>
  <dcterms:created xsi:type="dcterms:W3CDTF">2024-07-23T09:33:00Z</dcterms:created>
  <dcterms:modified xsi:type="dcterms:W3CDTF">2024-07-26T10:35:00Z</dcterms:modified>
  <cp:category>Attività pratica</cp:category>
</cp:coreProperties>
</file>